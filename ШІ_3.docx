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A8B9A" w14:textId="6D28C1CB" w:rsidR="003F56BA" w:rsidRPr="00F31093" w:rsidRDefault="00E67DB6" w:rsidP="00DF19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spellStart"/>
      <w:r w:rsidRPr="006F649E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6F649E">
        <w:rPr>
          <w:rFonts w:ascii="Times New Roman" w:hAnsi="Times New Roman" w:cs="Times New Roman"/>
          <w:b/>
          <w:sz w:val="28"/>
          <w:szCs w:val="28"/>
        </w:rPr>
        <w:t xml:space="preserve"> робота</w:t>
      </w:r>
      <w:r w:rsidRPr="006F649E">
        <w:rPr>
          <w:rFonts w:ascii="Times New Roman" w:hAnsi="Times New Roman" w:cs="Times New Roman"/>
          <w:sz w:val="28"/>
          <w:szCs w:val="28"/>
        </w:rPr>
        <w:t xml:space="preserve"> </w:t>
      </w:r>
      <w:r w:rsidR="003E01BF" w:rsidRPr="006F649E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F31093">
        <w:rPr>
          <w:rFonts w:ascii="Times New Roman" w:hAnsi="Times New Roman" w:cs="Times New Roman"/>
          <w:b/>
          <w:sz w:val="28"/>
          <w:szCs w:val="28"/>
          <w:lang w:val="en-GB"/>
        </w:rPr>
        <w:t>XOR</w:t>
      </w:r>
    </w:p>
    <w:p w14:paraId="69950D7D" w14:textId="77777777" w:rsidR="007E6ECD" w:rsidRPr="007E6ECD" w:rsidRDefault="007E6ECD" w:rsidP="00746E78">
      <w:pPr>
        <w:tabs>
          <w:tab w:val="left" w:pos="1320"/>
        </w:tabs>
        <w:rPr>
          <w:rFonts w:ascii="Times New Roman" w:hAnsi="Times New Roman" w:cs="Times New Roman"/>
          <w:sz w:val="28"/>
        </w:rPr>
      </w:pPr>
      <w:r w:rsidRPr="007E6ECD">
        <w:rPr>
          <w:rFonts w:ascii="Times New Roman" w:hAnsi="Times New Roman" w:cs="Times New Roman"/>
          <w:sz w:val="28"/>
        </w:rPr>
        <w:t>Тема: «</w:t>
      </w:r>
      <w:proofErr w:type="spellStart"/>
      <w:r w:rsidRPr="007E6ECD">
        <w:rPr>
          <w:rFonts w:ascii="Times New Roman" w:hAnsi="Times New Roman" w:cs="Times New Roman"/>
          <w:sz w:val="28"/>
        </w:rPr>
        <w:t>Нейронна</w:t>
      </w:r>
      <w:proofErr w:type="spellEnd"/>
      <w:r w:rsidRPr="007E6E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E6ECD">
        <w:rPr>
          <w:rFonts w:ascii="Times New Roman" w:hAnsi="Times New Roman" w:cs="Times New Roman"/>
          <w:sz w:val="28"/>
        </w:rPr>
        <w:t>реалізація</w:t>
      </w:r>
      <w:proofErr w:type="spellEnd"/>
      <w:r w:rsidRPr="007E6E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E6ECD">
        <w:rPr>
          <w:rFonts w:ascii="Times New Roman" w:hAnsi="Times New Roman" w:cs="Times New Roman"/>
          <w:sz w:val="28"/>
        </w:rPr>
        <w:t>логічних</w:t>
      </w:r>
      <w:proofErr w:type="spellEnd"/>
      <w:r w:rsidRPr="007E6E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E6ECD">
        <w:rPr>
          <w:rFonts w:ascii="Times New Roman" w:hAnsi="Times New Roman" w:cs="Times New Roman"/>
          <w:sz w:val="28"/>
        </w:rPr>
        <w:t>функцій</w:t>
      </w:r>
      <w:proofErr w:type="spellEnd"/>
      <w:r w:rsidRPr="007E6ECD">
        <w:rPr>
          <w:rFonts w:ascii="Times New Roman" w:hAnsi="Times New Roman" w:cs="Times New Roman"/>
          <w:sz w:val="28"/>
        </w:rPr>
        <w:t xml:space="preserve"> AND, OR, XOR». </w:t>
      </w:r>
    </w:p>
    <w:p w14:paraId="47C9E4AE" w14:textId="163366FA" w:rsidR="00885BEB" w:rsidRDefault="007E6ECD" w:rsidP="00746E78">
      <w:pPr>
        <w:tabs>
          <w:tab w:val="left" w:pos="1320"/>
        </w:tabs>
        <w:rPr>
          <w:rFonts w:ascii="Times New Roman" w:hAnsi="Times New Roman" w:cs="Times New Roman"/>
          <w:sz w:val="28"/>
        </w:rPr>
      </w:pPr>
      <w:r w:rsidRPr="007E6ECD">
        <w:rPr>
          <w:rFonts w:ascii="Times New Roman" w:hAnsi="Times New Roman" w:cs="Times New Roman"/>
          <w:sz w:val="28"/>
        </w:rPr>
        <w:t xml:space="preserve">Мета: </w:t>
      </w:r>
      <w:proofErr w:type="spellStart"/>
      <w:r w:rsidRPr="007E6ECD">
        <w:rPr>
          <w:rFonts w:ascii="Times New Roman" w:hAnsi="Times New Roman" w:cs="Times New Roman"/>
          <w:sz w:val="28"/>
        </w:rPr>
        <w:t>Дослідити</w:t>
      </w:r>
      <w:proofErr w:type="spellEnd"/>
      <w:r w:rsidRPr="007E6E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E6ECD">
        <w:rPr>
          <w:rFonts w:ascii="Times New Roman" w:hAnsi="Times New Roman" w:cs="Times New Roman"/>
          <w:sz w:val="28"/>
        </w:rPr>
        <w:t>математичну</w:t>
      </w:r>
      <w:proofErr w:type="spellEnd"/>
      <w:r w:rsidRPr="007E6ECD">
        <w:rPr>
          <w:rFonts w:ascii="Times New Roman" w:hAnsi="Times New Roman" w:cs="Times New Roman"/>
          <w:sz w:val="28"/>
        </w:rPr>
        <w:t xml:space="preserve"> модель нейрона</w:t>
      </w:r>
    </w:p>
    <w:p w14:paraId="196F25C4" w14:textId="77777777" w:rsidR="007E6ECD" w:rsidRDefault="007E6ECD" w:rsidP="00746E78">
      <w:pPr>
        <w:tabs>
          <w:tab w:val="left" w:pos="1320"/>
        </w:tabs>
        <w:rPr>
          <w:rFonts w:ascii="Times New Roman" w:hAnsi="Times New Roman" w:cs="Times New Roman"/>
          <w:sz w:val="28"/>
        </w:rPr>
      </w:pPr>
    </w:p>
    <w:p w14:paraId="580890DD" w14:textId="088C8451" w:rsidR="007E6ECD" w:rsidRDefault="007E6ECD" w:rsidP="00746E78">
      <w:pPr>
        <w:tabs>
          <w:tab w:val="left" w:pos="1320"/>
        </w:tabs>
        <w:rPr>
          <w:rFonts w:ascii="Times New Roman" w:hAnsi="Times New Roman" w:cs="Times New Roman"/>
          <w:sz w:val="44"/>
          <w:lang w:val="uk-UA"/>
        </w:rPr>
      </w:pPr>
      <w:r>
        <w:rPr>
          <w:noProof/>
        </w:rPr>
        <w:drawing>
          <wp:inline distT="0" distB="0" distL="0" distR="0" wp14:anchorId="11BCBF4A" wp14:editId="06168019">
            <wp:extent cx="6299835" cy="1026795"/>
            <wp:effectExtent l="0" t="0" r="571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C1C9" w14:textId="52ED4619" w:rsidR="007E6ECD" w:rsidRPr="007E6ECD" w:rsidRDefault="007E6ECD" w:rsidP="007E6E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7E6EC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7E6ECD">
        <w:rPr>
          <w:rFonts w:ascii="Courier New" w:eastAsia="Times New Roman" w:hAnsi="Courier New" w:cs="Courier New"/>
          <w:color w:val="7A7E85"/>
          <w:sz w:val="20"/>
          <w:szCs w:val="20"/>
        </w:rPr>
        <w:t>Реалізація</w:t>
      </w:r>
      <w:proofErr w:type="spellEnd"/>
      <w:r w:rsidRPr="007E6EC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7E6ECD">
        <w:rPr>
          <w:rFonts w:ascii="Courier New" w:eastAsia="Times New Roman" w:hAnsi="Courier New" w:cs="Courier New"/>
          <w:color w:val="7A7E85"/>
          <w:sz w:val="20"/>
          <w:szCs w:val="20"/>
        </w:rPr>
        <w:t>функцій</w:t>
      </w:r>
      <w:proofErr w:type="spellEnd"/>
      <w:r w:rsidRPr="007E6EC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AND, OR </w:t>
      </w:r>
      <w:r w:rsidRPr="007E6ECD">
        <w:rPr>
          <w:rFonts w:ascii="Courier New" w:eastAsia="Times New Roman" w:hAnsi="Courier New" w:cs="Courier New"/>
          <w:color w:val="7A7E85"/>
          <w:sz w:val="20"/>
          <w:szCs w:val="20"/>
        </w:rPr>
        <w:t>та</w:t>
      </w:r>
      <w:r w:rsidRPr="007E6EC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NOT</w:t>
      </w:r>
      <w:r w:rsidRPr="007E6EC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7E6EC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proofErr w:type="spellEnd"/>
      <w:r w:rsidRPr="007E6EC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7E6EC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AND</w:t>
      </w:r>
      <w:r w:rsidRPr="007E6EC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(x1, x2):</w:t>
      </w:r>
      <w:r w:rsidRPr="007E6EC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E6EC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7E6EC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x1 </w:t>
      </w:r>
      <w:r w:rsidRPr="007E6EC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7E6EC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x2</w:t>
      </w:r>
      <w:r w:rsidRPr="007E6EC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E6EC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proofErr w:type="spellEnd"/>
      <w:r w:rsidRPr="007E6EC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7E6EC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OR</w:t>
      </w:r>
      <w:r w:rsidRPr="007E6EC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(x1, x2):</w:t>
      </w:r>
      <w:r w:rsidRPr="007E6EC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E6EC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7E6EC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x1 </w:t>
      </w:r>
      <w:r w:rsidRPr="007E6EC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7E6EC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x2</w:t>
      </w:r>
      <w:r w:rsidRPr="007E6EC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E6EC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proofErr w:type="spellEnd"/>
      <w:r w:rsidRPr="007E6EC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7E6EC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NOT</w:t>
      </w:r>
      <w:r w:rsidRPr="007E6EC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(x):</w:t>
      </w:r>
      <w:r w:rsidRPr="007E6EC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E6EC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not </w:t>
      </w:r>
      <w:r w:rsidRPr="007E6EC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7E6EC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E6EC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7E6ECD">
        <w:rPr>
          <w:rFonts w:ascii="Courier New" w:eastAsia="Times New Roman" w:hAnsi="Courier New" w:cs="Courier New"/>
          <w:color w:val="7A7E85"/>
          <w:sz w:val="20"/>
          <w:szCs w:val="20"/>
        </w:rPr>
        <w:t>Реалізація</w:t>
      </w:r>
      <w:proofErr w:type="spellEnd"/>
      <w:r w:rsidRPr="007E6EC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7E6ECD">
        <w:rPr>
          <w:rFonts w:ascii="Courier New" w:eastAsia="Times New Roman" w:hAnsi="Courier New" w:cs="Courier New"/>
          <w:color w:val="7A7E85"/>
          <w:sz w:val="20"/>
          <w:szCs w:val="20"/>
        </w:rPr>
        <w:t>функції</w:t>
      </w:r>
      <w:proofErr w:type="spellEnd"/>
      <w:r w:rsidRPr="007E6EC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XOR </w:t>
      </w:r>
      <w:r w:rsidRPr="007E6ECD">
        <w:rPr>
          <w:rFonts w:ascii="Courier New" w:eastAsia="Times New Roman" w:hAnsi="Courier New" w:cs="Courier New"/>
          <w:color w:val="7A7E85"/>
          <w:sz w:val="20"/>
          <w:szCs w:val="20"/>
        </w:rPr>
        <w:t>через</w:t>
      </w:r>
      <w:r w:rsidRPr="007E6EC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OR </w:t>
      </w:r>
      <w:r w:rsidRPr="007E6ECD">
        <w:rPr>
          <w:rFonts w:ascii="Courier New" w:eastAsia="Times New Roman" w:hAnsi="Courier New" w:cs="Courier New"/>
          <w:color w:val="7A7E85"/>
          <w:sz w:val="20"/>
          <w:szCs w:val="20"/>
        </w:rPr>
        <w:t>і</w:t>
      </w:r>
      <w:r w:rsidRPr="007E6EC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AND</w:t>
      </w:r>
      <w:r w:rsidRPr="007E6EC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7E6EC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proofErr w:type="spellEnd"/>
      <w:r w:rsidRPr="007E6EC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7E6EC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XOR</w:t>
      </w:r>
      <w:r w:rsidRPr="007E6EC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(x1, x2):</w:t>
      </w:r>
      <w:r w:rsidRPr="007E6EC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E6EC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7E6EC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OR(AND(x1, NOT(x2)), AND(NOT(x1), x2))</w:t>
      </w:r>
      <w:r w:rsidRPr="007E6EC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E6EC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E6EC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7E6ECD">
        <w:rPr>
          <w:rFonts w:ascii="Courier New" w:eastAsia="Times New Roman" w:hAnsi="Courier New" w:cs="Courier New"/>
          <w:color w:val="7A7E85"/>
          <w:sz w:val="20"/>
          <w:szCs w:val="20"/>
        </w:rPr>
        <w:t>Тестування</w:t>
      </w:r>
      <w:proofErr w:type="spellEnd"/>
      <w:r w:rsidRPr="007E6EC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7E6ECD">
        <w:rPr>
          <w:rFonts w:ascii="Courier New" w:eastAsia="Times New Roman" w:hAnsi="Courier New" w:cs="Courier New"/>
          <w:color w:val="7A7E85"/>
          <w:sz w:val="20"/>
          <w:szCs w:val="20"/>
        </w:rPr>
        <w:t>функції</w:t>
      </w:r>
      <w:proofErr w:type="spellEnd"/>
      <w:r w:rsidRPr="007E6EC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XOR</w:t>
      </w:r>
      <w:r w:rsidRPr="007E6EC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7E6E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E6EC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(XOR(</w:t>
      </w:r>
      <w:r w:rsidRPr="007E6EC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E6EC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E6EC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E6EC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7E6EC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E6E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E6EC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(XOR(</w:t>
      </w:r>
      <w:r w:rsidRPr="007E6EC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E6EC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E6EC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E6EC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7E6EC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E6E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E6EC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(XOR(</w:t>
      </w:r>
      <w:r w:rsidRPr="007E6EC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E6EC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E6EC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E6EC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7E6EC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E6E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E6EC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(XOR(</w:t>
      </w:r>
      <w:r w:rsidRPr="007E6EC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E6EC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E6EC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E6EC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proofErr w:type="gramEnd"/>
    </w:p>
    <w:p w14:paraId="33DEC0FF" w14:textId="1817A168" w:rsidR="007E6ECD" w:rsidRPr="007E6ECD" w:rsidRDefault="007E6ECD" w:rsidP="00746E78">
      <w:pPr>
        <w:tabs>
          <w:tab w:val="left" w:pos="1320"/>
        </w:tabs>
        <w:rPr>
          <w:rFonts w:ascii="Times New Roman" w:hAnsi="Times New Roman" w:cs="Times New Roman"/>
          <w:sz w:val="28"/>
          <w:lang w:val="uk-UA"/>
        </w:rPr>
      </w:pPr>
      <w:r w:rsidRPr="007E6ECD">
        <w:rPr>
          <w:rFonts w:ascii="Times New Roman" w:hAnsi="Times New Roman" w:cs="Times New Roman"/>
          <w:sz w:val="28"/>
          <w:lang w:val="uk-UA"/>
        </w:rPr>
        <w:t>Результат</w:t>
      </w:r>
      <w:r>
        <w:rPr>
          <w:rFonts w:ascii="Times New Roman" w:hAnsi="Times New Roman" w:cs="Times New Roman"/>
          <w:sz w:val="28"/>
          <w:lang w:val="uk-UA"/>
        </w:rPr>
        <w:t xml:space="preserve"> правильний</w:t>
      </w:r>
      <w:r w:rsidRPr="007E6ECD">
        <w:rPr>
          <w:rFonts w:ascii="Times New Roman" w:hAnsi="Times New Roman" w:cs="Times New Roman"/>
          <w:sz w:val="28"/>
          <w:lang w:val="uk-UA"/>
        </w:rPr>
        <w:t>:</w:t>
      </w:r>
    </w:p>
    <w:p w14:paraId="4E2AB7C9" w14:textId="757C80BB" w:rsidR="007E6ECD" w:rsidRDefault="007E6ECD" w:rsidP="00746E78">
      <w:pPr>
        <w:tabs>
          <w:tab w:val="left" w:pos="1320"/>
        </w:tabs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44638589" wp14:editId="3906BF7F">
            <wp:extent cx="1504762" cy="847619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E32E" w14:textId="77777777" w:rsidR="007E6ECD" w:rsidRDefault="007E6ECD" w:rsidP="00746E78">
      <w:pPr>
        <w:tabs>
          <w:tab w:val="left" w:pos="1320"/>
        </w:tabs>
        <w:rPr>
          <w:rFonts w:ascii="Times New Roman" w:hAnsi="Times New Roman" w:cs="Times New Roman"/>
          <w:sz w:val="28"/>
          <w:lang w:val="uk-UA"/>
        </w:rPr>
      </w:pPr>
    </w:p>
    <w:p w14:paraId="31C67504" w14:textId="77777777" w:rsidR="007E6ECD" w:rsidRPr="007E6ECD" w:rsidRDefault="007E6ECD" w:rsidP="00746E78">
      <w:pPr>
        <w:tabs>
          <w:tab w:val="left" w:pos="1320"/>
        </w:tabs>
        <w:rPr>
          <w:rFonts w:ascii="Times New Roman" w:hAnsi="Times New Roman" w:cs="Times New Roman"/>
          <w:sz w:val="28"/>
          <w:lang w:val="uk-UA"/>
        </w:rPr>
      </w:pPr>
    </w:p>
    <w:p w14:paraId="35BCE4A2" w14:textId="080A8B7F" w:rsidR="007E6ECD" w:rsidRDefault="007E6ECD" w:rsidP="00746E78">
      <w:pPr>
        <w:tabs>
          <w:tab w:val="left" w:pos="1320"/>
        </w:tabs>
        <w:rPr>
          <w:rFonts w:ascii="Times New Roman" w:hAnsi="Times New Roman" w:cs="Times New Roman"/>
          <w:sz w:val="44"/>
          <w:lang w:val="uk-UA"/>
        </w:rPr>
      </w:pPr>
      <w:r>
        <w:rPr>
          <w:noProof/>
        </w:rPr>
        <w:lastRenderedPageBreak/>
        <w:drawing>
          <wp:inline distT="0" distB="0" distL="0" distR="0" wp14:anchorId="17962EDB" wp14:editId="4EF02069">
            <wp:extent cx="6299835" cy="1232535"/>
            <wp:effectExtent l="0" t="0" r="571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D9FF" w14:textId="2278A304" w:rsidR="007E6ECD" w:rsidRDefault="007E6ECD" w:rsidP="007E6ECD">
      <w:pPr>
        <w:rPr>
          <w:rFonts w:ascii="Times New Roman" w:hAnsi="Times New Roman" w:cs="Times New Roman"/>
          <w:sz w:val="28"/>
        </w:rPr>
      </w:pPr>
      <w:r w:rsidRPr="007E6ECD">
        <w:rPr>
          <w:rFonts w:ascii="Times New Roman" w:hAnsi="Times New Roman" w:cs="Times New Roman"/>
          <w:sz w:val="28"/>
        </w:rPr>
        <w:t xml:space="preserve">Персептрон - </w:t>
      </w:r>
      <w:proofErr w:type="spellStart"/>
      <w:r w:rsidRPr="007E6ECD">
        <w:rPr>
          <w:rFonts w:ascii="Times New Roman" w:hAnsi="Times New Roman" w:cs="Times New Roman"/>
          <w:sz w:val="28"/>
        </w:rPr>
        <w:t>це</w:t>
      </w:r>
      <w:proofErr w:type="spellEnd"/>
      <w:r w:rsidRPr="007E6E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E6ECD">
        <w:rPr>
          <w:rFonts w:ascii="Times New Roman" w:hAnsi="Times New Roman" w:cs="Times New Roman"/>
          <w:sz w:val="28"/>
        </w:rPr>
        <w:t>нейронна</w:t>
      </w:r>
      <w:proofErr w:type="spellEnd"/>
      <w:r w:rsidRPr="007E6ECD">
        <w:rPr>
          <w:rFonts w:ascii="Times New Roman" w:hAnsi="Times New Roman" w:cs="Times New Roman"/>
          <w:sz w:val="28"/>
        </w:rPr>
        <w:t xml:space="preserve"> мережа, яка є алгоритмом для </w:t>
      </w:r>
      <w:proofErr w:type="spellStart"/>
      <w:r w:rsidRPr="007E6ECD">
        <w:rPr>
          <w:rFonts w:ascii="Times New Roman" w:hAnsi="Times New Roman" w:cs="Times New Roman"/>
          <w:sz w:val="28"/>
        </w:rPr>
        <w:t>виконання</w:t>
      </w:r>
      <w:proofErr w:type="spellEnd"/>
      <w:r w:rsidRPr="007E6E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E6ECD">
        <w:rPr>
          <w:rFonts w:ascii="Times New Roman" w:hAnsi="Times New Roman" w:cs="Times New Roman"/>
          <w:sz w:val="28"/>
        </w:rPr>
        <w:t>бінарної</w:t>
      </w:r>
      <w:proofErr w:type="spellEnd"/>
      <w:r w:rsidRPr="007E6E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E6ECD">
        <w:rPr>
          <w:rFonts w:ascii="Times New Roman" w:hAnsi="Times New Roman" w:cs="Times New Roman"/>
          <w:sz w:val="28"/>
        </w:rPr>
        <w:t>класифікації</w:t>
      </w:r>
      <w:proofErr w:type="spellEnd"/>
      <w:r w:rsidRPr="007E6EC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7E6ECD">
        <w:rPr>
          <w:rFonts w:ascii="Times New Roman" w:hAnsi="Times New Roman" w:cs="Times New Roman"/>
          <w:sz w:val="28"/>
        </w:rPr>
        <w:t>Він</w:t>
      </w:r>
      <w:proofErr w:type="spellEnd"/>
      <w:r w:rsidRPr="007E6E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E6ECD">
        <w:rPr>
          <w:rFonts w:ascii="Times New Roman" w:hAnsi="Times New Roman" w:cs="Times New Roman"/>
          <w:sz w:val="28"/>
        </w:rPr>
        <w:t>визначає</w:t>
      </w:r>
      <w:proofErr w:type="spellEnd"/>
      <w:r w:rsidRPr="007E6EC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E6ECD">
        <w:rPr>
          <w:rFonts w:ascii="Times New Roman" w:hAnsi="Times New Roman" w:cs="Times New Roman"/>
          <w:sz w:val="28"/>
        </w:rPr>
        <w:t>чи</w:t>
      </w:r>
      <w:proofErr w:type="spellEnd"/>
      <w:r w:rsidRPr="007E6E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E6ECD">
        <w:rPr>
          <w:rFonts w:ascii="Times New Roman" w:hAnsi="Times New Roman" w:cs="Times New Roman"/>
          <w:sz w:val="28"/>
        </w:rPr>
        <w:t>стосується</w:t>
      </w:r>
      <w:proofErr w:type="spellEnd"/>
      <w:r w:rsidRPr="007E6E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E6ECD">
        <w:rPr>
          <w:rFonts w:ascii="Times New Roman" w:hAnsi="Times New Roman" w:cs="Times New Roman"/>
          <w:sz w:val="28"/>
        </w:rPr>
        <w:t>об'єкта</w:t>
      </w:r>
      <w:proofErr w:type="spellEnd"/>
      <w:r w:rsidRPr="007E6E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E6ECD">
        <w:rPr>
          <w:rFonts w:ascii="Times New Roman" w:hAnsi="Times New Roman" w:cs="Times New Roman"/>
          <w:sz w:val="28"/>
        </w:rPr>
        <w:t>певної</w:t>
      </w:r>
      <w:proofErr w:type="spellEnd"/>
      <w:r w:rsidRPr="007E6E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E6ECD">
        <w:rPr>
          <w:rFonts w:ascii="Times New Roman" w:hAnsi="Times New Roman" w:cs="Times New Roman"/>
          <w:sz w:val="28"/>
        </w:rPr>
        <w:t>категорії</w:t>
      </w:r>
      <w:proofErr w:type="spellEnd"/>
    </w:p>
    <w:p w14:paraId="0B504A13" w14:textId="77777777" w:rsidR="00663FA8" w:rsidRDefault="00663FA8" w:rsidP="007E6ECD">
      <w:pPr>
        <w:rPr>
          <w:rFonts w:ascii="Times New Roman" w:hAnsi="Times New Roman" w:cs="Times New Roman"/>
          <w:sz w:val="28"/>
        </w:rPr>
      </w:pPr>
    </w:p>
    <w:p w14:paraId="557FB072" w14:textId="77777777" w:rsidR="00663FA8" w:rsidRPr="00663FA8" w:rsidRDefault="00663FA8" w:rsidP="00663FA8">
      <w:pPr>
        <w:rPr>
          <w:rFonts w:ascii="Times New Roman" w:hAnsi="Times New Roman" w:cs="Times New Roman"/>
          <w:b/>
          <w:sz w:val="28"/>
        </w:rPr>
      </w:pPr>
      <w:proofErr w:type="spellStart"/>
      <w:r w:rsidRPr="00663FA8">
        <w:rPr>
          <w:rFonts w:ascii="Times New Roman" w:hAnsi="Times New Roman" w:cs="Times New Roman"/>
          <w:b/>
          <w:sz w:val="28"/>
        </w:rPr>
        <w:t>Логіка</w:t>
      </w:r>
      <w:proofErr w:type="spellEnd"/>
      <w:r w:rsidRPr="00663FA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63FA8">
        <w:rPr>
          <w:rFonts w:ascii="Times New Roman" w:hAnsi="Times New Roman" w:cs="Times New Roman"/>
          <w:b/>
          <w:sz w:val="28"/>
        </w:rPr>
        <w:t>двошарового</w:t>
      </w:r>
      <w:proofErr w:type="spellEnd"/>
      <w:r w:rsidRPr="00663FA8">
        <w:rPr>
          <w:rFonts w:ascii="Times New Roman" w:hAnsi="Times New Roman" w:cs="Times New Roman"/>
          <w:b/>
          <w:sz w:val="28"/>
        </w:rPr>
        <w:t xml:space="preserve"> персептрона</w:t>
      </w:r>
    </w:p>
    <w:p w14:paraId="1EA0EAF2" w14:textId="77777777" w:rsidR="00663FA8" w:rsidRPr="00663FA8" w:rsidRDefault="00663FA8" w:rsidP="00663FA8">
      <w:pPr>
        <w:rPr>
          <w:rFonts w:ascii="Times New Roman" w:hAnsi="Times New Roman" w:cs="Times New Roman"/>
          <w:sz w:val="28"/>
        </w:rPr>
      </w:pPr>
      <w:proofErr w:type="spellStart"/>
      <w:r w:rsidRPr="00663FA8">
        <w:rPr>
          <w:rFonts w:ascii="Times New Roman" w:hAnsi="Times New Roman" w:cs="Times New Roman"/>
          <w:sz w:val="28"/>
        </w:rPr>
        <w:t>Прихований</w:t>
      </w:r>
      <w:proofErr w:type="spellEnd"/>
      <w:r w:rsidRPr="00663FA8">
        <w:rPr>
          <w:rFonts w:ascii="Times New Roman" w:hAnsi="Times New Roman" w:cs="Times New Roman"/>
          <w:sz w:val="28"/>
        </w:rPr>
        <w:t xml:space="preserve"> шар:</w:t>
      </w:r>
    </w:p>
    <w:p w14:paraId="1E61FE1D" w14:textId="77777777" w:rsidR="00663FA8" w:rsidRPr="00663FA8" w:rsidRDefault="00663FA8" w:rsidP="00663FA8">
      <w:pPr>
        <w:rPr>
          <w:rFonts w:ascii="Times New Roman" w:hAnsi="Times New Roman" w:cs="Times New Roman"/>
          <w:sz w:val="28"/>
        </w:rPr>
      </w:pPr>
      <w:r w:rsidRPr="00663FA8">
        <w:rPr>
          <w:rFonts w:ascii="Times New Roman" w:hAnsi="Times New Roman" w:cs="Times New Roman"/>
          <w:sz w:val="28"/>
        </w:rPr>
        <w:t xml:space="preserve">Нейрон 1: </w:t>
      </w:r>
      <w:proofErr w:type="spellStart"/>
      <w:r w:rsidRPr="00663FA8">
        <w:rPr>
          <w:rFonts w:ascii="Times New Roman" w:hAnsi="Times New Roman" w:cs="Times New Roman"/>
          <w:sz w:val="28"/>
        </w:rPr>
        <w:t>реалізує</w:t>
      </w:r>
      <w:proofErr w:type="spellEnd"/>
      <w:r w:rsidRPr="00663FA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663FA8">
        <w:rPr>
          <w:rFonts w:ascii="Times New Roman" w:hAnsi="Times New Roman" w:cs="Times New Roman"/>
          <w:sz w:val="28"/>
        </w:rPr>
        <w:t>AND(</w:t>
      </w:r>
      <w:proofErr w:type="gramEnd"/>
      <w:r w:rsidRPr="00663FA8">
        <w:rPr>
          <w:rFonts w:ascii="Times New Roman" w:hAnsi="Times New Roman" w:cs="Times New Roman"/>
          <w:sz w:val="28"/>
        </w:rPr>
        <w:t>x1, NOT(x2))</w:t>
      </w:r>
    </w:p>
    <w:p w14:paraId="305E5ADB" w14:textId="77777777" w:rsidR="00663FA8" w:rsidRPr="00663FA8" w:rsidRDefault="00663FA8" w:rsidP="00663FA8">
      <w:pPr>
        <w:rPr>
          <w:rFonts w:ascii="Times New Roman" w:hAnsi="Times New Roman" w:cs="Times New Roman"/>
          <w:sz w:val="28"/>
        </w:rPr>
      </w:pPr>
      <w:r w:rsidRPr="00663FA8">
        <w:rPr>
          <w:rFonts w:ascii="Times New Roman" w:hAnsi="Times New Roman" w:cs="Times New Roman"/>
          <w:sz w:val="28"/>
        </w:rPr>
        <w:t xml:space="preserve">Нейрон 2: </w:t>
      </w:r>
      <w:proofErr w:type="spellStart"/>
      <w:r w:rsidRPr="00663FA8">
        <w:rPr>
          <w:rFonts w:ascii="Times New Roman" w:hAnsi="Times New Roman" w:cs="Times New Roman"/>
          <w:sz w:val="28"/>
        </w:rPr>
        <w:t>реалізує</w:t>
      </w:r>
      <w:proofErr w:type="spellEnd"/>
      <w:r w:rsidRPr="00663FA8">
        <w:rPr>
          <w:rFonts w:ascii="Times New Roman" w:hAnsi="Times New Roman" w:cs="Times New Roman"/>
          <w:sz w:val="28"/>
        </w:rPr>
        <w:t xml:space="preserve"> AND(NOT(x1), x2)</w:t>
      </w:r>
    </w:p>
    <w:p w14:paraId="2ED03F81" w14:textId="77777777" w:rsidR="00663FA8" w:rsidRPr="00663FA8" w:rsidRDefault="00663FA8" w:rsidP="00663FA8">
      <w:pPr>
        <w:rPr>
          <w:rFonts w:ascii="Times New Roman" w:hAnsi="Times New Roman" w:cs="Times New Roman"/>
          <w:sz w:val="28"/>
        </w:rPr>
      </w:pPr>
      <w:proofErr w:type="spellStart"/>
      <w:r w:rsidRPr="00663FA8">
        <w:rPr>
          <w:rFonts w:ascii="Times New Roman" w:hAnsi="Times New Roman" w:cs="Times New Roman"/>
          <w:sz w:val="28"/>
        </w:rPr>
        <w:t>Вихідний</w:t>
      </w:r>
      <w:proofErr w:type="spellEnd"/>
      <w:r w:rsidRPr="00663FA8">
        <w:rPr>
          <w:rFonts w:ascii="Times New Roman" w:hAnsi="Times New Roman" w:cs="Times New Roman"/>
          <w:sz w:val="28"/>
        </w:rPr>
        <w:t xml:space="preserve"> шар:</w:t>
      </w:r>
    </w:p>
    <w:p w14:paraId="0620F755" w14:textId="77777777" w:rsidR="00663FA8" w:rsidRPr="00663FA8" w:rsidRDefault="00663FA8" w:rsidP="00663FA8">
      <w:pPr>
        <w:rPr>
          <w:rFonts w:ascii="Times New Roman" w:hAnsi="Times New Roman" w:cs="Times New Roman"/>
          <w:sz w:val="28"/>
        </w:rPr>
      </w:pPr>
      <w:r w:rsidRPr="00663FA8">
        <w:rPr>
          <w:rFonts w:ascii="Times New Roman" w:hAnsi="Times New Roman" w:cs="Times New Roman"/>
          <w:sz w:val="28"/>
        </w:rPr>
        <w:t xml:space="preserve">Нейрон 3: </w:t>
      </w:r>
      <w:proofErr w:type="spellStart"/>
      <w:r w:rsidRPr="00663FA8">
        <w:rPr>
          <w:rFonts w:ascii="Times New Roman" w:hAnsi="Times New Roman" w:cs="Times New Roman"/>
          <w:sz w:val="28"/>
        </w:rPr>
        <w:t>реалізує</w:t>
      </w:r>
      <w:proofErr w:type="spellEnd"/>
      <w:r w:rsidRPr="00663FA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663FA8">
        <w:rPr>
          <w:rFonts w:ascii="Times New Roman" w:hAnsi="Times New Roman" w:cs="Times New Roman"/>
          <w:sz w:val="28"/>
        </w:rPr>
        <w:t>OR(</w:t>
      </w:r>
      <w:proofErr w:type="gramEnd"/>
      <w:r w:rsidRPr="00663FA8">
        <w:rPr>
          <w:rFonts w:ascii="Times New Roman" w:hAnsi="Times New Roman" w:cs="Times New Roman"/>
          <w:sz w:val="28"/>
        </w:rPr>
        <w:t>Нейрон 1, Нейрон 2)</w:t>
      </w:r>
    </w:p>
    <w:p w14:paraId="22366A8F" w14:textId="77777777" w:rsidR="00663FA8" w:rsidRPr="00663FA8" w:rsidRDefault="00663FA8" w:rsidP="00663FA8">
      <w:pPr>
        <w:rPr>
          <w:rFonts w:ascii="Times New Roman" w:hAnsi="Times New Roman" w:cs="Times New Roman"/>
          <w:sz w:val="28"/>
        </w:rPr>
      </w:pPr>
    </w:p>
    <w:p w14:paraId="4751639A" w14:textId="6B7134A0" w:rsidR="007E6ECD" w:rsidRPr="00663FA8" w:rsidRDefault="00663FA8" w:rsidP="007E6ECD">
      <w:pPr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</w:pPr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Ваги </w:t>
      </w:r>
      <w:proofErr w:type="spellStart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визначають</w:t>
      </w:r>
      <w:proofErr w:type="spellEnd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важливість</w:t>
      </w:r>
      <w:proofErr w:type="spellEnd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кожного </w:t>
      </w:r>
      <w:proofErr w:type="spellStart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вхідного</w:t>
      </w:r>
      <w:proofErr w:type="spellEnd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значення</w:t>
      </w:r>
      <w:proofErr w:type="spellEnd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для нейрона. </w:t>
      </w:r>
      <w:proofErr w:type="spellStart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Якщо</w:t>
      </w:r>
      <w:proofErr w:type="spellEnd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у вас є нейрон з </w:t>
      </w:r>
      <w:proofErr w:type="spellStart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кількома</w:t>
      </w:r>
      <w:proofErr w:type="spellEnd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вхідними</w:t>
      </w:r>
      <w:proofErr w:type="spellEnd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значеннями</w:t>
      </w:r>
      <w:proofErr w:type="spellEnd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663FA8">
        <w:rPr>
          <w:rStyle w:val="vlist-s"/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</w:rPr>
        <w:t>​</w:t>
      </w:r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то </w:t>
      </w:r>
      <w:proofErr w:type="spellStart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кожне</w:t>
      </w:r>
      <w:proofErr w:type="spellEnd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вхідне</w:t>
      </w:r>
      <w:proofErr w:type="spellEnd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значення</w:t>
      </w:r>
      <w:proofErr w:type="spellEnd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множиться на </w:t>
      </w:r>
      <w:proofErr w:type="spellStart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відповідну</w:t>
      </w:r>
      <w:proofErr w:type="spellEnd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вагу </w:t>
      </w:r>
    </w:p>
    <w:p w14:paraId="03BD4F9D" w14:textId="5FA92DB7" w:rsidR="00663FA8" w:rsidRDefault="00663FA8" w:rsidP="007E6ECD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663FA8"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А </w:t>
      </w:r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з</w:t>
      </w:r>
      <w:proofErr w:type="spellStart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міщення</w:t>
      </w:r>
      <w:proofErr w:type="spellEnd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додається</w:t>
      </w:r>
      <w:proofErr w:type="spellEnd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до </w:t>
      </w:r>
      <w:proofErr w:type="spellStart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зваженої</w:t>
      </w:r>
      <w:proofErr w:type="spellEnd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суми</w:t>
      </w:r>
      <w:proofErr w:type="spellEnd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вхідних</w:t>
      </w:r>
      <w:proofErr w:type="spellEnd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значень</w:t>
      </w:r>
      <w:proofErr w:type="spellEnd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перед </w:t>
      </w:r>
      <w:proofErr w:type="spellStart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застосуванням</w:t>
      </w:r>
      <w:proofErr w:type="spellEnd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функції</w:t>
      </w:r>
      <w:proofErr w:type="spellEnd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активації</w:t>
      </w:r>
      <w:proofErr w:type="spellEnd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. </w:t>
      </w:r>
      <w:proofErr w:type="spellStart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Воно</w:t>
      </w:r>
      <w:proofErr w:type="spellEnd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дозволяє</w:t>
      </w:r>
      <w:proofErr w:type="spellEnd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моделі</w:t>
      </w:r>
      <w:proofErr w:type="spellEnd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краще</w:t>
      </w:r>
      <w:proofErr w:type="spellEnd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пристосовуватися</w:t>
      </w:r>
      <w:proofErr w:type="spellEnd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до </w:t>
      </w:r>
      <w:proofErr w:type="spellStart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даних</w:t>
      </w:r>
      <w:proofErr w:type="spellEnd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зміщуючи</w:t>
      </w:r>
      <w:proofErr w:type="spellEnd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активацію</w:t>
      </w:r>
      <w:proofErr w:type="spellEnd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нейрона </w:t>
      </w:r>
      <w:proofErr w:type="spellStart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вгору</w:t>
      </w:r>
      <w:proofErr w:type="spellEnd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або</w:t>
      </w:r>
      <w:proofErr w:type="spellEnd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вниз</w:t>
      </w:r>
    </w:p>
    <w:p w14:paraId="10A3F130" w14:textId="51BBFF82" w:rsidR="00663FA8" w:rsidRDefault="00663FA8" w:rsidP="007E6ECD">
      <w:pPr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proofErr w:type="spellStart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Оскільки</w:t>
      </w:r>
      <w:proofErr w:type="spellEnd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вихідний</w:t>
      </w:r>
      <w:proofErr w:type="spellEnd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нейрон </w:t>
      </w:r>
      <w:proofErr w:type="spellStart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реалізує</w:t>
      </w:r>
      <w:proofErr w:type="spellEnd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логічну</w:t>
      </w:r>
      <w:proofErr w:type="spellEnd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операцію</w:t>
      </w:r>
      <w:proofErr w:type="spellEnd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OR, то </w:t>
      </w:r>
      <w:proofErr w:type="spellStart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загальне</w:t>
      </w:r>
      <w:proofErr w:type="spellEnd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рівняння</w:t>
      </w:r>
      <w:proofErr w:type="spellEnd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розділяючої</w:t>
      </w:r>
      <w:proofErr w:type="spellEnd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прямої</w:t>
      </w:r>
      <w:proofErr w:type="spellEnd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можна</w:t>
      </w:r>
      <w:proofErr w:type="spellEnd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представити</w:t>
      </w:r>
      <w:proofErr w:type="spellEnd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у </w:t>
      </w:r>
      <w:proofErr w:type="spellStart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вигляді</w:t>
      </w:r>
      <w:proofErr w:type="spellEnd"/>
      <w:r w:rsidRPr="00663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: </w:t>
      </w:r>
      <w:r w:rsidRPr="00663FA8"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  <w:lang w:val="en-US"/>
        </w:rPr>
        <w:t>y</w:t>
      </w:r>
      <w:r w:rsidRPr="00663FA8"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  <w:t xml:space="preserve"> = </w:t>
      </w:r>
      <w:r w:rsidRPr="00663FA8"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  <w:lang w:val="en-US"/>
        </w:rPr>
        <w:t>x</w:t>
      </w:r>
    </w:p>
    <w:p w14:paraId="4119D080" w14:textId="77777777" w:rsidR="00663FA8" w:rsidRDefault="00663FA8" w:rsidP="007E6ECD">
      <w:pPr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  <w:lang w:val="en-US"/>
        </w:rPr>
      </w:pPr>
    </w:p>
    <w:p w14:paraId="16609BF0" w14:textId="77777777" w:rsidR="00663FA8" w:rsidRDefault="00663FA8" w:rsidP="007E6ECD">
      <w:pPr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  <w:lang w:val="en-US"/>
        </w:rPr>
      </w:pPr>
    </w:p>
    <w:p w14:paraId="134B0D13" w14:textId="77777777" w:rsidR="00663FA8" w:rsidRDefault="00663FA8" w:rsidP="007E6ECD">
      <w:pPr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  <w:lang w:val="en-US"/>
        </w:rPr>
      </w:pPr>
    </w:p>
    <w:p w14:paraId="41413EEF" w14:textId="77777777" w:rsidR="00663FA8" w:rsidRDefault="00663FA8" w:rsidP="007E6ECD">
      <w:pPr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  <w:lang w:val="en-US"/>
        </w:rPr>
      </w:pPr>
    </w:p>
    <w:p w14:paraId="2AA5A3EA" w14:textId="77777777" w:rsidR="00663FA8" w:rsidRPr="00663FA8" w:rsidRDefault="00663FA8" w:rsidP="00663F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663FA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lastRenderedPageBreak/>
        <w:t xml:space="preserve">import </w:t>
      </w:r>
      <w:proofErr w:type="spellStart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numpy</w:t>
      </w:r>
      <w:proofErr w:type="spellEnd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63FA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63FA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663FA8">
        <w:rPr>
          <w:rFonts w:ascii="Courier New" w:eastAsia="Times New Roman" w:hAnsi="Courier New" w:cs="Courier New"/>
          <w:color w:val="7A7E85"/>
          <w:sz w:val="20"/>
          <w:szCs w:val="20"/>
        </w:rPr>
        <w:t>Функція</w:t>
      </w:r>
      <w:proofErr w:type="spellEnd"/>
      <w:r w:rsidRPr="00663FA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663FA8">
        <w:rPr>
          <w:rFonts w:ascii="Courier New" w:eastAsia="Times New Roman" w:hAnsi="Courier New" w:cs="Courier New"/>
          <w:color w:val="7A7E85"/>
          <w:sz w:val="20"/>
          <w:szCs w:val="20"/>
        </w:rPr>
        <w:t>активації</w:t>
      </w:r>
      <w:proofErr w:type="spellEnd"/>
      <w:r w:rsidRPr="00663FA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63FA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proofErr w:type="spellEnd"/>
      <w:r w:rsidRPr="00663FA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663FA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step_function</w:t>
      </w:r>
      <w:proofErr w:type="spellEnd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(x):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3FA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np.where</w:t>
      </w:r>
      <w:proofErr w:type="spellEnd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 &gt;= </w:t>
      </w:r>
      <w:r w:rsidRPr="00663FA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63FA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63FA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63FA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663FA8">
        <w:rPr>
          <w:rFonts w:ascii="Courier New" w:eastAsia="Times New Roman" w:hAnsi="Courier New" w:cs="Courier New"/>
          <w:color w:val="7A7E85"/>
          <w:sz w:val="20"/>
          <w:szCs w:val="20"/>
        </w:rPr>
        <w:t>Вхідні</w:t>
      </w:r>
      <w:proofErr w:type="spellEnd"/>
      <w:r w:rsidRPr="00663FA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663FA8">
        <w:rPr>
          <w:rFonts w:ascii="Courier New" w:eastAsia="Times New Roman" w:hAnsi="Courier New" w:cs="Courier New"/>
          <w:color w:val="7A7E85"/>
          <w:sz w:val="20"/>
          <w:szCs w:val="20"/>
        </w:rPr>
        <w:t>дані</w:t>
      </w:r>
      <w:proofErr w:type="spellEnd"/>
      <w:r w:rsidRPr="00663FA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63FA8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663FA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XOR</w:t>
      </w:r>
      <w:r w:rsidRPr="00663FA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inputs = </w:t>
      </w:r>
      <w:proofErr w:type="spellStart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([[</w:t>
      </w:r>
      <w:r w:rsidRPr="00663FA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63FA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[</w:t>
      </w:r>
      <w:r w:rsidRPr="00663FA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63FA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[</w:t>
      </w:r>
      <w:r w:rsidRPr="00663FA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63FA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[</w:t>
      </w:r>
      <w:r w:rsidRPr="00663FA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63FA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]])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63FA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663FA8">
        <w:rPr>
          <w:rFonts w:ascii="Courier New" w:eastAsia="Times New Roman" w:hAnsi="Courier New" w:cs="Courier New"/>
          <w:color w:val="7A7E85"/>
          <w:sz w:val="20"/>
          <w:szCs w:val="20"/>
        </w:rPr>
        <w:t>Встановлюємо</w:t>
      </w:r>
      <w:proofErr w:type="spellEnd"/>
      <w:r w:rsidRPr="00663FA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63FA8">
        <w:rPr>
          <w:rFonts w:ascii="Courier New" w:eastAsia="Times New Roman" w:hAnsi="Courier New" w:cs="Courier New"/>
          <w:color w:val="7A7E85"/>
          <w:sz w:val="20"/>
          <w:szCs w:val="20"/>
        </w:rPr>
        <w:t>ваги</w:t>
      </w:r>
      <w:r w:rsidRPr="00663FA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63FA8">
        <w:rPr>
          <w:rFonts w:ascii="Courier New" w:eastAsia="Times New Roman" w:hAnsi="Courier New" w:cs="Courier New"/>
          <w:color w:val="7A7E85"/>
          <w:sz w:val="20"/>
          <w:szCs w:val="20"/>
        </w:rPr>
        <w:t>та</w:t>
      </w:r>
      <w:r w:rsidRPr="00663FA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663FA8">
        <w:rPr>
          <w:rFonts w:ascii="Courier New" w:eastAsia="Times New Roman" w:hAnsi="Courier New" w:cs="Courier New"/>
          <w:color w:val="7A7E85"/>
          <w:sz w:val="20"/>
          <w:szCs w:val="20"/>
        </w:rPr>
        <w:t>зміщення</w:t>
      </w:r>
      <w:proofErr w:type="spellEnd"/>
      <w:r w:rsidRPr="00663FA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63FA8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663FA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663FA8">
        <w:rPr>
          <w:rFonts w:ascii="Courier New" w:eastAsia="Times New Roman" w:hAnsi="Courier New" w:cs="Courier New"/>
          <w:color w:val="7A7E85"/>
          <w:sz w:val="20"/>
          <w:szCs w:val="20"/>
        </w:rPr>
        <w:t>прихованого</w:t>
      </w:r>
      <w:proofErr w:type="spellEnd"/>
      <w:r w:rsidRPr="00663FA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63FA8">
        <w:rPr>
          <w:rFonts w:ascii="Courier New" w:eastAsia="Times New Roman" w:hAnsi="Courier New" w:cs="Courier New"/>
          <w:color w:val="7A7E85"/>
          <w:sz w:val="20"/>
          <w:szCs w:val="20"/>
        </w:rPr>
        <w:t>шару</w:t>
      </w:r>
      <w:r w:rsidRPr="00663FA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weights_hidden</w:t>
      </w:r>
      <w:proofErr w:type="spellEnd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([[</w:t>
      </w:r>
      <w:r w:rsidRPr="00663FA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-</w:t>
      </w:r>
      <w:r w:rsidRPr="00663FA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[-</w:t>
      </w:r>
      <w:r w:rsidRPr="00663FA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63FA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]])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bias_hidden</w:t>
      </w:r>
      <w:proofErr w:type="spellEnd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([-</w:t>
      </w:r>
      <w:r w:rsidRPr="00663FA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-</w:t>
      </w:r>
      <w:r w:rsidRPr="00663FA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63FA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663FA8">
        <w:rPr>
          <w:rFonts w:ascii="Courier New" w:eastAsia="Times New Roman" w:hAnsi="Courier New" w:cs="Courier New"/>
          <w:color w:val="7A7E85"/>
          <w:sz w:val="20"/>
          <w:szCs w:val="20"/>
        </w:rPr>
        <w:t>Встановлюємо</w:t>
      </w:r>
      <w:proofErr w:type="spellEnd"/>
      <w:r w:rsidRPr="00663FA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63FA8">
        <w:rPr>
          <w:rFonts w:ascii="Courier New" w:eastAsia="Times New Roman" w:hAnsi="Courier New" w:cs="Courier New"/>
          <w:color w:val="7A7E85"/>
          <w:sz w:val="20"/>
          <w:szCs w:val="20"/>
        </w:rPr>
        <w:t>ваги</w:t>
      </w:r>
      <w:r w:rsidRPr="00663FA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63FA8">
        <w:rPr>
          <w:rFonts w:ascii="Courier New" w:eastAsia="Times New Roman" w:hAnsi="Courier New" w:cs="Courier New"/>
          <w:color w:val="7A7E85"/>
          <w:sz w:val="20"/>
          <w:szCs w:val="20"/>
        </w:rPr>
        <w:t>та</w:t>
      </w:r>
      <w:r w:rsidRPr="00663FA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663FA8">
        <w:rPr>
          <w:rFonts w:ascii="Courier New" w:eastAsia="Times New Roman" w:hAnsi="Courier New" w:cs="Courier New"/>
          <w:color w:val="7A7E85"/>
          <w:sz w:val="20"/>
          <w:szCs w:val="20"/>
        </w:rPr>
        <w:t>зміщення</w:t>
      </w:r>
      <w:proofErr w:type="spellEnd"/>
      <w:r w:rsidRPr="00663FA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63FA8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663FA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663FA8">
        <w:rPr>
          <w:rFonts w:ascii="Courier New" w:eastAsia="Times New Roman" w:hAnsi="Courier New" w:cs="Courier New"/>
          <w:color w:val="7A7E85"/>
          <w:sz w:val="20"/>
          <w:szCs w:val="20"/>
        </w:rPr>
        <w:t>вихідного</w:t>
      </w:r>
      <w:proofErr w:type="spellEnd"/>
      <w:r w:rsidRPr="00663FA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63FA8">
        <w:rPr>
          <w:rFonts w:ascii="Courier New" w:eastAsia="Times New Roman" w:hAnsi="Courier New" w:cs="Courier New"/>
          <w:color w:val="7A7E85"/>
          <w:sz w:val="20"/>
          <w:szCs w:val="20"/>
        </w:rPr>
        <w:t>шару</w:t>
      </w:r>
      <w:r w:rsidRPr="00663FA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weights_output</w:t>
      </w:r>
      <w:proofErr w:type="spellEnd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</w:t>
      </w:r>
      <w:r w:rsidRPr="00663FA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63FA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bias_output</w:t>
      </w:r>
      <w:proofErr w:type="spellEnd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-</w:t>
      </w:r>
      <w:r w:rsidRPr="00663FA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</w:t>
      </w:r>
      <w:r w:rsidRPr="00663FA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63FA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63FA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63FA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663FA8">
        <w:rPr>
          <w:rFonts w:ascii="Courier New" w:eastAsia="Times New Roman" w:hAnsi="Courier New" w:cs="Courier New"/>
          <w:color w:val="7A7E85"/>
          <w:sz w:val="20"/>
          <w:szCs w:val="20"/>
        </w:rPr>
        <w:t>Обчислення</w:t>
      </w:r>
      <w:proofErr w:type="spellEnd"/>
      <w:r w:rsidRPr="00663FA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663FA8">
        <w:rPr>
          <w:rFonts w:ascii="Courier New" w:eastAsia="Times New Roman" w:hAnsi="Courier New" w:cs="Courier New"/>
          <w:color w:val="7A7E85"/>
          <w:sz w:val="20"/>
          <w:szCs w:val="20"/>
        </w:rPr>
        <w:t>значень</w:t>
      </w:r>
      <w:proofErr w:type="spellEnd"/>
      <w:r w:rsidRPr="00663FA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663FA8">
        <w:rPr>
          <w:rFonts w:ascii="Courier New" w:eastAsia="Times New Roman" w:hAnsi="Courier New" w:cs="Courier New"/>
          <w:color w:val="7A7E85"/>
          <w:sz w:val="20"/>
          <w:szCs w:val="20"/>
        </w:rPr>
        <w:t>нейронів</w:t>
      </w:r>
      <w:proofErr w:type="spellEnd"/>
      <w:r w:rsidRPr="00663FA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63FA8">
        <w:rPr>
          <w:rFonts w:ascii="Courier New" w:eastAsia="Times New Roman" w:hAnsi="Courier New" w:cs="Courier New"/>
          <w:color w:val="7A7E85"/>
          <w:sz w:val="20"/>
          <w:szCs w:val="20"/>
        </w:rPr>
        <w:t>у</w:t>
      </w:r>
      <w:r w:rsidRPr="00663FA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663FA8">
        <w:rPr>
          <w:rFonts w:ascii="Courier New" w:eastAsia="Times New Roman" w:hAnsi="Courier New" w:cs="Courier New"/>
          <w:color w:val="7A7E85"/>
          <w:sz w:val="20"/>
          <w:szCs w:val="20"/>
        </w:rPr>
        <w:t>прихованому</w:t>
      </w:r>
      <w:proofErr w:type="spellEnd"/>
      <w:r w:rsidRPr="00663FA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663FA8">
        <w:rPr>
          <w:rFonts w:ascii="Courier New" w:eastAsia="Times New Roman" w:hAnsi="Courier New" w:cs="Courier New"/>
          <w:color w:val="7A7E85"/>
          <w:sz w:val="20"/>
          <w:szCs w:val="20"/>
        </w:rPr>
        <w:t>шарі</w:t>
      </w:r>
      <w:proofErr w:type="spellEnd"/>
      <w:r w:rsidRPr="00663FA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63FA8">
        <w:rPr>
          <w:rFonts w:ascii="Courier New" w:eastAsia="Times New Roman" w:hAnsi="Courier New" w:cs="Courier New"/>
          <w:color w:val="7A7E85"/>
          <w:sz w:val="20"/>
          <w:szCs w:val="20"/>
        </w:rPr>
        <w:t>та</w:t>
      </w:r>
      <w:r w:rsidRPr="00663FA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663FA8">
        <w:rPr>
          <w:rFonts w:ascii="Courier New" w:eastAsia="Times New Roman" w:hAnsi="Courier New" w:cs="Courier New"/>
          <w:color w:val="7A7E85"/>
          <w:sz w:val="20"/>
          <w:szCs w:val="20"/>
        </w:rPr>
        <w:t>вихідному</w:t>
      </w:r>
      <w:proofErr w:type="spellEnd"/>
      <w:r w:rsidRPr="00663FA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663FA8">
        <w:rPr>
          <w:rFonts w:ascii="Courier New" w:eastAsia="Times New Roman" w:hAnsi="Courier New" w:cs="Courier New"/>
          <w:color w:val="7A7E85"/>
          <w:sz w:val="20"/>
          <w:szCs w:val="20"/>
        </w:rPr>
        <w:t>шарі</w:t>
      </w:r>
      <w:proofErr w:type="spellEnd"/>
      <w:r w:rsidRPr="00663FA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63FA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proofErr w:type="spellEnd"/>
      <w:r w:rsidRPr="00663FA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663FA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forward_pass</w:t>
      </w:r>
      <w:proofErr w:type="spellEnd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(x):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hidden_input</w:t>
      </w:r>
      <w:proofErr w:type="spellEnd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np.dot(x, </w:t>
      </w:r>
      <w:proofErr w:type="spellStart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weights_hidden</w:t>
      </w:r>
      <w:proofErr w:type="spellEnd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+ </w:t>
      </w:r>
      <w:proofErr w:type="spellStart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bias_hidden</w:t>
      </w:r>
      <w:proofErr w:type="spellEnd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hidden_output</w:t>
      </w:r>
      <w:proofErr w:type="spellEnd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step_function</w:t>
      </w:r>
      <w:proofErr w:type="spellEnd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hidden_input</w:t>
      </w:r>
      <w:proofErr w:type="spellEnd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final_input</w:t>
      </w:r>
      <w:proofErr w:type="spellEnd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np.dot(</w:t>
      </w:r>
      <w:proofErr w:type="spellStart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hidden_output</w:t>
      </w:r>
      <w:proofErr w:type="spellEnd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weights_output</w:t>
      </w:r>
      <w:proofErr w:type="spellEnd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+ </w:t>
      </w:r>
      <w:proofErr w:type="spellStart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bias_output</w:t>
      </w:r>
      <w:proofErr w:type="spellEnd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final_output</w:t>
      </w:r>
      <w:proofErr w:type="spellEnd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step_function</w:t>
      </w:r>
      <w:proofErr w:type="spellEnd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final_input</w:t>
      </w:r>
      <w:proofErr w:type="spellEnd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3FA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final_output</w:t>
      </w:r>
      <w:proofErr w:type="spellEnd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63FA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663FA8">
        <w:rPr>
          <w:rFonts w:ascii="Courier New" w:eastAsia="Times New Roman" w:hAnsi="Courier New" w:cs="Courier New"/>
          <w:color w:val="7A7E85"/>
          <w:sz w:val="20"/>
          <w:szCs w:val="20"/>
        </w:rPr>
        <w:t>Візуалізація</w:t>
      </w:r>
      <w:proofErr w:type="spellEnd"/>
      <w:r w:rsidRPr="00663FA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663FA8">
        <w:rPr>
          <w:rFonts w:ascii="Courier New" w:eastAsia="Times New Roman" w:hAnsi="Courier New" w:cs="Courier New"/>
          <w:color w:val="7A7E85"/>
          <w:sz w:val="20"/>
          <w:szCs w:val="20"/>
        </w:rPr>
        <w:t>рівнянь</w:t>
      </w:r>
      <w:proofErr w:type="spellEnd"/>
      <w:r w:rsidRPr="00663FA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663FA8">
        <w:rPr>
          <w:rFonts w:ascii="Courier New" w:eastAsia="Times New Roman" w:hAnsi="Courier New" w:cs="Courier New"/>
          <w:color w:val="7A7E85"/>
          <w:sz w:val="20"/>
          <w:szCs w:val="20"/>
        </w:rPr>
        <w:t>розділяючих</w:t>
      </w:r>
      <w:proofErr w:type="spellEnd"/>
      <w:r w:rsidRPr="00663FA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663FA8">
        <w:rPr>
          <w:rFonts w:ascii="Courier New" w:eastAsia="Times New Roman" w:hAnsi="Courier New" w:cs="Courier New"/>
          <w:color w:val="7A7E85"/>
          <w:sz w:val="20"/>
          <w:szCs w:val="20"/>
        </w:rPr>
        <w:t>прямих</w:t>
      </w:r>
      <w:proofErr w:type="spellEnd"/>
      <w:r w:rsidRPr="00663FA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63FA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proofErr w:type="spellEnd"/>
      <w:r w:rsidRPr="00663FA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663FA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plot_decision_boundary</w:t>
      </w:r>
      <w:proofErr w:type="spellEnd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3FA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matplotlib.pyplot</w:t>
      </w:r>
      <w:proofErr w:type="spellEnd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63FA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</w:t>
      </w:r>
      <w:proofErr w:type="spellEnd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x = </w:t>
      </w:r>
      <w:proofErr w:type="spellStart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np.linspace</w:t>
      </w:r>
      <w:proofErr w:type="spellEnd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(-</w:t>
      </w:r>
      <w:r w:rsidRPr="00663FA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63FA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1.5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63FA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400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y1 = (</w:t>
      </w:r>
      <w:r w:rsidRPr="00663FA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0.5 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- </w:t>
      </w:r>
      <w:r w:rsidRPr="00663FA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x) / -</w:t>
      </w:r>
      <w:r w:rsidRPr="00663FA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63FA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y2 = (</w:t>
      </w:r>
      <w:r w:rsidRPr="00663FA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0.5 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 (-</w:t>
      </w:r>
      <w:r w:rsidRPr="00663FA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* x) / </w:t>
      </w:r>
      <w:r w:rsidRPr="00663FA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63FA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63FA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proofErr w:type="spellStart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plt.plot</w:t>
      </w:r>
      <w:proofErr w:type="spellEnd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(x, y1, </w:t>
      </w:r>
      <w:r w:rsidRPr="00663FA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63FA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663FA8">
        <w:rPr>
          <w:rFonts w:ascii="Courier New" w:eastAsia="Times New Roman" w:hAnsi="Courier New" w:cs="Courier New"/>
          <w:color w:val="6AAB73"/>
          <w:sz w:val="20"/>
          <w:szCs w:val="20"/>
        </w:rPr>
        <w:t>Нейрон</w:t>
      </w:r>
      <w:r w:rsidRPr="00663FA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1: x1 - x2 = 0.5'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plt.plot</w:t>
      </w:r>
      <w:proofErr w:type="spellEnd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(x, y2, </w:t>
      </w:r>
      <w:r w:rsidRPr="00663FA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63FA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663FA8">
        <w:rPr>
          <w:rFonts w:ascii="Courier New" w:eastAsia="Times New Roman" w:hAnsi="Courier New" w:cs="Courier New"/>
          <w:color w:val="6AAB73"/>
          <w:sz w:val="20"/>
          <w:szCs w:val="20"/>
        </w:rPr>
        <w:t>Нейрон</w:t>
      </w:r>
      <w:r w:rsidRPr="00663FA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2: -x1 + x2 = 0.5'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(inputs[:, </w:t>
      </w:r>
      <w:r w:rsidRPr="00663FA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inputs[:, </w:t>
      </w:r>
      <w:r w:rsidRPr="00663FA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663FA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=[</w:t>
      </w:r>
      <w:proofErr w:type="spellStart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forward_pass</w:t>
      </w:r>
      <w:proofErr w:type="spellEnd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(x) </w:t>
      </w:r>
      <w:r w:rsidRPr="00663FA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 </w:t>
      </w:r>
      <w:r w:rsidRPr="00663FA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inputs], </w:t>
      </w:r>
      <w:proofErr w:type="spellStart"/>
      <w:r w:rsidRPr="00663FA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cmap</w:t>
      </w:r>
      <w:proofErr w:type="spellEnd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63FA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663FA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bwr</w:t>
      </w:r>
      <w:proofErr w:type="spellEnd"/>
      <w:r w:rsidRPr="00663FA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63FA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edgecolor</w:t>
      </w:r>
      <w:proofErr w:type="spellEnd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63FA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'k'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plt.xlabel</w:t>
      </w:r>
      <w:proofErr w:type="spellEnd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63FA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'x1'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plt.ylabel</w:t>
      </w:r>
      <w:proofErr w:type="spellEnd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63FA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'x2'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plt.title</w:t>
      </w:r>
      <w:proofErr w:type="spellEnd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63FA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663FA8">
        <w:rPr>
          <w:rFonts w:ascii="Courier New" w:eastAsia="Times New Roman" w:hAnsi="Courier New" w:cs="Courier New"/>
          <w:color w:val="6AAB73"/>
          <w:sz w:val="20"/>
          <w:szCs w:val="20"/>
        </w:rPr>
        <w:t>Двошаровий</w:t>
      </w:r>
      <w:proofErr w:type="spellEnd"/>
      <w:r w:rsidRPr="00663FA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63FA8">
        <w:rPr>
          <w:rFonts w:ascii="Courier New" w:eastAsia="Times New Roman" w:hAnsi="Courier New" w:cs="Courier New"/>
          <w:color w:val="6AAB73"/>
          <w:sz w:val="20"/>
          <w:szCs w:val="20"/>
        </w:rPr>
        <w:t>персептрон</w:t>
      </w:r>
      <w:r w:rsidRPr="00663FA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63FA8">
        <w:rPr>
          <w:rFonts w:ascii="Courier New" w:eastAsia="Times New Roman" w:hAnsi="Courier New" w:cs="Courier New"/>
          <w:color w:val="6AAB73"/>
          <w:sz w:val="20"/>
          <w:szCs w:val="20"/>
        </w:rPr>
        <w:t>для</w:t>
      </w:r>
      <w:r w:rsidRPr="00663FA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663FA8">
        <w:rPr>
          <w:rFonts w:ascii="Courier New" w:eastAsia="Times New Roman" w:hAnsi="Courier New" w:cs="Courier New"/>
          <w:color w:val="6AAB73"/>
          <w:sz w:val="20"/>
          <w:szCs w:val="20"/>
        </w:rPr>
        <w:t>функції</w:t>
      </w:r>
      <w:proofErr w:type="spellEnd"/>
      <w:r w:rsidRPr="00663FA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XOR'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plt.legend</w:t>
      </w:r>
      <w:proofErr w:type="spellEnd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plt.grid</w:t>
      </w:r>
      <w:proofErr w:type="spellEnd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63FA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plot_decision_boundary</w:t>
      </w:r>
      <w:proofErr w:type="spellEnd"/>
      <w:r w:rsidRPr="00663F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proofErr w:type="gramEnd"/>
    </w:p>
    <w:p w14:paraId="7F183707" w14:textId="77777777" w:rsidR="00663FA8" w:rsidRPr="00976193" w:rsidRDefault="00663FA8" w:rsidP="007E6EC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F19648" w14:textId="24BD45D5" w:rsidR="00663FA8" w:rsidRDefault="00663FA8" w:rsidP="00663FA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C2CD4B9" wp14:editId="166E78AE">
            <wp:extent cx="4162425" cy="3256612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3417" cy="326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31AE" w14:textId="630D3BD6" w:rsidR="00976193" w:rsidRDefault="00976193" w:rsidP="00976193">
      <w:pPr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</w:pPr>
      <w:r w:rsidRPr="009761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Точки на </w:t>
      </w:r>
      <w:proofErr w:type="spellStart"/>
      <w:r w:rsidRPr="009761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графіку</w:t>
      </w:r>
      <w:proofErr w:type="spellEnd"/>
      <w:r w:rsidRPr="009761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9761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відображають</w:t>
      </w:r>
      <w:proofErr w:type="spellEnd"/>
      <w:r w:rsidRPr="009761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9761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вхідні</w:t>
      </w:r>
      <w:proofErr w:type="spellEnd"/>
      <w:r w:rsidRPr="009761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9761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дані</w:t>
      </w:r>
      <w:proofErr w:type="spellEnd"/>
      <w:r w:rsidRPr="009761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. Точки з </w:t>
      </w:r>
      <w:proofErr w:type="spellStart"/>
      <w:r w:rsidRPr="009761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червоним</w:t>
      </w:r>
      <w:proofErr w:type="spellEnd"/>
      <w:r w:rsidRPr="009761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9761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кольором</w:t>
      </w:r>
      <w:proofErr w:type="spellEnd"/>
      <w:r w:rsidRPr="009761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9761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відповідають</w:t>
      </w:r>
      <w:proofErr w:type="spellEnd"/>
      <w:r w:rsidRPr="009761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9761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класу</w:t>
      </w:r>
      <w:proofErr w:type="spellEnd"/>
      <w:r w:rsidRPr="009761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1, а точки з </w:t>
      </w:r>
      <w:proofErr w:type="spellStart"/>
      <w:r w:rsidRPr="009761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синім</w:t>
      </w:r>
      <w:proofErr w:type="spellEnd"/>
      <w:r w:rsidRPr="009761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9761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кольором</w:t>
      </w:r>
      <w:proofErr w:type="spellEnd"/>
      <w:r w:rsidRPr="009761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- </w:t>
      </w:r>
      <w:proofErr w:type="spellStart"/>
      <w:r w:rsidRPr="009761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класу</w:t>
      </w:r>
      <w:proofErr w:type="spellEnd"/>
      <w:r w:rsidRPr="009761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0. </w:t>
      </w:r>
      <w:proofErr w:type="spellStart"/>
      <w:r w:rsidRPr="009761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Кожна</w:t>
      </w:r>
      <w:proofErr w:type="spellEnd"/>
      <w:r w:rsidRPr="009761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точка на </w:t>
      </w:r>
      <w:proofErr w:type="spellStart"/>
      <w:r w:rsidRPr="009761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графіку</w:t>
      </w:r>
      <w:proofErr w:type="spellEnd"/>
      <w:r w:rsidRPr="009761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9761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представляє</w:t>
      </w:r>
      <w:proofErr w:type="spellEnd"/>
      <w:r w:rsidRPr="009761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9761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комбінацію</w:t>
      </w:r>
      <w:proofErr w:type="spellEnd"/>
      <w:r w:rsidRPr="009761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9761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значень</w:t>
      </w:r>
      <w:proofErr w:type="spellEnd"/>
      <w:r w:rsidRPr="009761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976193"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  <w:lang w:val="en-US"/>
        </w:rPr>
        <w:t>x</w:t>
      </w:r>
      <w:r w:rsidRPr="00976193"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9761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та </w:t>
      </w:r>
      <w:r w:rsidRPr="00976193"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  <w:lang w:val="en-US"/>
        </w:rPr>
        <w:t>x</w:t>
      </w:r>
      <w:r w:rsidRPr="00976193"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  <w:t>2</w:t>
      </w:r>
    </w:p>
    <w:p w14:paraId="276971C5" w14:textId="3A63EDAF" w:rsidR="00976193" w:rsidRDefault="00976193" w:rsidP="00976193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proofErr w:type="spellStart"/>
      <w:r w:rsidRPr="00976193">
        <w:rPr>
          <w:rFonts w:ascii="Times New Roman" w:hAnsi="Times New Roman" w:cs="Times New Roman"/>
          <w:color w:val="0D0D0D"/>
          <w:sz w:val="28"/>
          <w:shd w:val="clear" w:color="auto" w:fill="FFFFFF"/>
        </w:rPr>
        <w:t>Графік</w:t>
      </w:r>
      <w:proofErr w:type="spellEnd"/>
      <w:r w:rsidRPr="00976193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976193">
        <w:rPr>
          <w:rFonts w:ascii="Times New Roman" w:hAnsi="Times New Roman" w:cs="Times New Roman"/>
          <w:color w:val="0D0D0D"/>
          <w:sz w:val="28"/>
          <w:shd w:val="clear" w:color="auto" w:fill="FFFFFF"/>
        </w:rPr>
        <w:t>демонструє</w:t>
      </w:r>
      <w:proofErr w:type="spellEnd"/>
      <w:r w:rsidRPr="00976193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, як </w:t>
      </w:r>
      <w:proofErr w:type="spellStart"/>
      <w:r w:rsidRPr="00976193">
        <w:rPr>
          <w:rFonts w:ascii="Times New Roman" w:hAnsi="Times New Roman" w:cs="Times New Roman"/>
          <w:color w:val="0D0D0D"/>
          <w:sz w:val="28"/>
          <w:shd w:val="clear" w:color="auto" w:fill="FFFFFF"/>
        </w:rPr>
        <w:t>двошаровий</w:t>
      </w:r>
      <w:proofErr w:type="spellEnd"/>
      <w:r w:rsidRPr="00976193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персептрон </w:t>
      </w:r>
      <w:proofErr w:type="spellStart"/>
      <w:r w:rsidRPr="00976193">
        <w:rPr>
          <w:rFonts w:ascii="Times New Roman" w:hAnsi="Times New Roman" w:cs="Times New Roman"/>
          <w:color w:val="0D0D0D"/>
          <w:sz w:val="28"/>
          <w:shd w:val="clear" w:color="auto" w:fill="FFFFFF"/>
        </w:rPr>
        <w:t>розділяє</w:t>
      </w:r>
      <w:proofErr w:type="spellEnd"/>
      <w:r w:rsidRPr="00976193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976193">
        <w:rPr>
          <w:rFonts w:ascii="Times New Roman" w:hAnsi="Times New Roman" w:cs="Times New Roman"/>
          <w:color w:val="0D0D0D"/>
          <w:sz w:val="28"/>
          <w:shd w:val="clear" w:color="auto" w:fill="FFFFFF"/>
        </w:rPr>
        <w:t>простір</w:t>
      </w:r>
      <w:proofErr w:type="spellEnd"/>
      <w:r w:rsidRPr="00976193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на два </w:t>
      </w:r>
      <w:proofErr w:type="spellStart"/>
      <w:r w:rsidRPr="00976193">
        <w:rPr>
          <w:rFonts w:ascii="Times New Roman" w:hAnsi="Times New Roman" w:cs="Times New Roman"/>
          <w:color w:val="0D0D0D"/>
          <w:sz w:val="28"/>
          <w:shd w:val="clear" w:color="auto" w:fill="FFFFFF"/>
        </w:rPr>
        <w:t>класи</w:t>
      </w:r>
      <w:proofErr w:type="spellEnd"/>
      <w:r w:rsidRPr="00976193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за </w:t>
      </w:r>
      <w:proofErr w:type="spellStart"/>
      <w:r w:rsidRPr="00976193">
        <w:rPr>
          <w:rFonts w:ascii="Times New Roman" w:hAnsi="Times New Roman" w:cs="Times New Roman"/>
          <w:color w:val="0D0D0D"/>
          <w:sz w:val="28"/>
          <w:shd w:val="clear" w:color="auto" w:fill="FFFFFF"/>
        </w:rPr>
        <w:t>допомогою</w:t>
      </w:r>
      <w:proofErr w:type="spellEnd"/>
      <w:r w:rsidRPr="00976193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976193">
        <w:rPr>
          <w:rFonts w:ascii="Times New Roman" w:hAnsi="Times New Roman" w:cs="Times New Roman"/>
          <w:color w:val="0D0D0D"/>
          <w:sz w:val="28"/>
          <w:shd w:val="clear" w:color="auto" w:fill="FFFFFF"/>
        </w:rPr>
        <w:t>розділяючих</w:t>
      </w:r>
      <w:proofErr w:type="spellEnd"/>
      <w:r w:rsidRPr="00976193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976193">
        <w:rPr>
          <w:rFonts w:ascii="Times New Roman" w:hAnsi="Times New Roman" w:cs="Times New Roman"/>
          <w:color w:val="0D0D0D"/>
          <w:sz w:val="28"/>
          <w:shd w:val="clear" w:color="auto" w:fill="FFFFFF"/>
        </w:rPr>
        <w:t>прямих</w:t>
      </w:r>
      <w:proofErr w:type="spellEnd"/>
      <w:r w:rsidRPr="00976193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і </w:t>
      </w:r>
      <w:proofErr w:type="spellStart"/>
      <w:r w:rsidRPr="00976193">
        <w:rPr>
          <w:rFonts w:ascii="Times New Roman" w:hAnsi="Times New Roman" w:cs="Times New Roman"/>
          <w:color w:val="0D0D0D"/>
          <w:sz w:val="28"/>
          <w:shd w:val="clear" w:color="auto" w:fill="FFFFFF"/>
        </w:rPr>
        <w:t>вирішує</w:t>
      </w:r>
      <w:proofErr w:type="spellEnd"/>
      <w:r w:rsidRPr="00976193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задачу XOR</w:t>
      </w:r>
    </w:p>
    <w:p w14:paraId="26A23269" w14:textId="77777777" w:rsidR="00976193" w:rsidRPr="00976193" w:rsidRDefault="00976193" w:rsidP="00976193">
      <w:pPr>
        <w:rPr>
          <w:rFonts w:ascii="Times New Roman" w:hAnsi="Times New Roman" w:cs="Times New Roman"/>
          <w:sz w:val="36"/>
          <w:szCs w:val="28"/>
        </w:rPr>
      </w:pPr>
    </w:p>
    <w:p w14:paraId="648ACEE4" w14:textId="35273F08" w:rsidR="007E108D" w:rsidRPr="00885BEB" w:rsidRDefault="007E108D" w:rsidP="007E108D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Ссилка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на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7E108D">
        <w:rPr>
          <w:rFonts w:ascii="Times New Roman" w:hAnsi="Times New Roman" w:cs="Times New Roman"/>
          <w:sz w:val="28"/>
        </w:rPr>
        <w:t>:</w:t>
      </w:r>
      <w:r w:rsidRPr="004F7585">
        <w:rPr>
          <w:rFonts w:ascii="Times New Roman" w:hAnsi="Times New Roman" w:cs="Times New Roman"/>
          <w:sz w:val="28"/>
        </w:rPr>
        <w:t xml:space="preserve"> </w:t>
      </w:r>
      <w:r w:rsidR="00976193">
        <w:rPr>
          <w:rStyle w:val="a8"/>
          <w:rFonts w:ascii="Times New Roman" w:hAnsi="Times New Roman" w:cs="Times New Roman"/>
          <w:sz w:val="28"/>
          <w:lang w:val="en-US"/>
        </w:rPr>
        <w:fldChar w:fldCharType="begin"/>
      </w:r>
      <w:r w:rsidR="00976193" w:rsidRPr="00976193">
        <w:rPr>
          <w:rStyle w:val="a8"/>
          <w:rFonts w:ascii="Times New Roman" w:hAnsi="Times New Roman" w:cs="Times New Roman"/>
          <w:sz w:val="28"/>
        </w:rPr>
        <w:instrText xml:space="preserve"> </w:instrText>
      </w:r>
      <w:r w:rsidR="00976193">
        <w:rPr>
          <w:rStyle w:val="a8"/>
          <w:rFonts w:ascii="Times New Roman" w:hAnsi="Times New Roman" w:cs="Times New Roman"/>
          <w:sz w:val="28"/>
          <w:lang w:val="en-US"/>
        </w:rPr>
        <w:instrText>HYPERLINK</w:instrText>
      </w:r>
      <w:r w:rsidR="00976193" w:rsidRPr="00976193">
        <w:rPr>
          <w:rStyle w:val="a8"/>
          <w:rFonts w:ascii="Times New Roman" w:hAnsi="Times New Roman" w:cs="Times New Roman"/>
          <w:sz w:val="28"/>
        </w:rPr>
        <w:instrText xml:space="preserve"> "</w:instrText>
      </w:r>
      <w:r w:rsidR="00976193" w:rsidRPr="00976193">
        <w:rPr>
          <w:rStyle w:val="a8"/>
          <w:rFonts w:ascii="Times New Roman" w:hAnsi="Times New Roman" w:cs="Times New Roman"/>
          <w:sz w:val="28"/>
          <w:lang w:val="en-US"/>
        </w:rPr>
        <w:instrText>https</w:instrText>
      </w:r>
      <w:r w:rsidR="00976193" w:rsidRPr="00976193">
        <w:rPr>
          <w:rStyle w:val="a8"/>
          <w:rFonts w:ascii="Times New Roman" w:hAnsi="Times New Roman" w:cs="Times New Roman"/>
          <w:sz w:val="28"/>
        </w:rPr>
        <w:instrText>://</w:instrText>
      </w:r>
      <w:r w:rsidR="00976193" w:rsidRPr="00976193">
        <w:rPr>
          <w:rStyle w:val="a8"/>
          <w:rFonts w:ascii="Times New Roman" w:hAnsi="Times New Roman" w:cs="Times New Roman"/>
          <w:sz w:val="28"/>
          <w:lang w:val="en-US"/>
        </w:rPr>
        <w:instrText>github</w:instrText>
      </w:r>
      <w:r w:rsidR="00976193" w:rsidRPr="00976193">
        <w:rPr>
          <w:rStyle w:val="a8"/>
          <w:rFonts w:ascii="Times New Roman" w:hAnsi="Times New Roman" w:cs="Times New Roman"/>
          <w:sz w:val="28"/>
        </w:rPr>
        <w:instrText>.</w:instrText>
      </w:r>
      <w:r w:rsidR="00976193" w:rsidRPr="00976193">
        <w:rPr>
          <w:rStyle w:val="a8"/>
          <w:rFonts w:ascii="Times New Roman" w:hAnsi="Times New Roman" w:cs="Times New Roman"/>
          <w:sz w:val="28"/>
          <w:lang w:val="en-US"/>
        </w:rPr>
        <w:instrText>com</w:instrText>
      </w:r>
      <w:r w:rsidR="00976193" w:rsidRPr="00976193">
        <w:rPr>
          <w:rStyle w:val="a8"/>
          <w:rFonts w:ascii="Times New Roman" w:hAnsi="Times New Roman" w:cs="Times New Roman"/>
          <w:sz w:val="28"/>
        </w:rPr>
        <w:instrText>/</w:instrText>
      </w:r>
      <w:r w:rsidR="00976193" w:rsidRPr="00976193">
        <w:rPr>
          <w:rStyle w:val="a8"/>
          <w:rFonts w:ascii="Times New Roman" w:hAnsi="Times New Roman" w:cs="Times New Roman"/>
          <w:sz w:val="28"/>
          <w:lang w:val="en-US"/>
        </w:rPr>
        <w:instrText>UshakowIllia</w:instrText>
      </w:r>
      <w:r w:rsidR="00976193" w:rsidRPr="00976193">
        <w:rPr>
          <w:rStyle w:val="a8"/>
          <w:rFonts w:ascii="Times New Roman" w:hAnsi="Times New Roman" w:cs="Times New Roman"/>
          <w:sz w:val="28"/>
        </w:rPr>
        <w:instrText>/</w:instrText>
      </w:r>
      <w:r w:rsidR="00976193" w:rsidRPr="00976193">
        <w:rPr>
          <w:rStyle w:val="a8"/>
          <w:rFonts w:ascii="Times New Roman" w:hAnsi="Times New Roman" w:cs="Times New Roman"/>
          <w:sz w:val="28"/>
          <w:lang w:val="en-US"/>
        </w:rPr>
        <w:instrText>lab</w:instrText>
      </w:r>
      <w:r w:rsidR="00976193" w:rsidRPr="00976193">
        <w:rPr>
          <w:rStyle w:val="a8"/>
          <w:rFonts w:ascii="Times New Roman" w:hAnsi="Times New Roman" w:cs="Times New Roman"/>
          <w:sz w:val="28"/>
        </w:rPr>
        <w:instrText>3</w:instrText>
      </w:r>
      <w:r w:rsidR="00976193" w:rsidRPr="00976193">
        <w:rPr>
          <w:rStyle w:val="a8"/>
          <w:rFonts w:ascii="Times New Roman" w:hAnsi="Times New Roman" w:cs="Times New Roman"/>
          <w:sz w:val="28"/>
          <w:lang w:val="en-US"/>
        </w:rPr>
        <w:instrText>Ushakow</w:instrText>
      </w:r>
      <w:r w:rsidR="00976193" w:rsidRPr="00976193">
        <w:rPr>
          <w:rStyle w:val="a8"/>
          <w:rFonts w:ascii="Times New Roman" w:hAnsi="Times New Roman" w:cs="Times New Roman"/>
          <w:sz w:val="28"/>
        </w:rPr>
        <w:instrText>.</w:instrText>
      </w:r>
      <w:r w:rsidR="00976193" w:rsidRPr="00976193">
        <w:rPr>
          <w:rStyle w:val="a8"/>
          <w:rFonts w:ascii="Times New Roman" w:hAnsi="Times New Roman" w:cs="Times New Roman"/>
          <w:sz w:val="28"/>
          <w:lang w:val="en-US"/>
        </w:rPr>
        <w:instrText>git</w:instrText>
      </w:r>
      <w:r w:rsidR="00976193" w:rsidRPr="00976193">
        <w:rPr>
          <w:rStyle w:val="a8"/>
          <w:rFonts w:ascii="Times New Roman" w:hAnsi="Times New Roman" w:cs="Times New Roman"/>
          <w:sz w:val="28"/>
        </w:rPr>
        <w:instrText xml:space="preserve">" </w:instrText>
      </w:r>
      <w:r w:rsidR="00976193">
        <w:rPr>
          <w:rStyle w:val="a8"/>
          <w:rFonts w:ascii="Times New Roman" w:hAnsi="Times New Roman" w:cs="Times New Roman"/>
          <w:sz w:val="28"/>
          <w:lang w:val="en-US"/>
        </w:rPr>
        <w:fldChar w:fldCharType="separate"/>
      </w:r>
      <w:r w:rsidR="00976193" w:rsidRPr="00EF151E">
        <w:rPr>
          <w:rStyle w:val="a8"/>
          <w:rFonts w:ascii="Times New Roman" w:hAnsi="Times New Roman" w:cs="Times New Roman"/>
          <w:sz w:val="28"/>
          <w:lang w:val="en-US"/>
        </w:rPr>
        <w:t>https</w:t>
      </w:r>
      <w:r w:rsidR="00976193" w:rsidRPr="00EF151E">
        <w:rPr>
          <w:rStyle w:val="a8"/>
          <w:rFonts w:ascii="Times New Roman" w:hAnsi="Times New Roman" w:cs="Times New Roman"/>
          <w:sz w:val="28"/>
        </w:rPr>
        <w:t>://</w:t>
      </w:r>
      <w:r w:rsidR="00976193" w:rsidRPr="00EF151E">
        <w:rPr>
          <w:rStyle w:val="a8"/>
          <w:rFonts w:ascii="Times New Roman" w:hAnsi="Times New Roman" w:cs="Times New Roman"/>
          <w:sz w:val="28"/>
          <w:lang w:val="en-US"/>
        </w:rPr>
        <w:t>github</w:t>
      </w:r>
      <w:r w:rsidR="00976193" w:rsidRPr="00EF151E">
        <w:rPr>
          <w:rStyle w:val="a8"/>
          <w:rFonts w:ascii="Times New Roman" w:hAnsi="Times New Roman" w:cs="Times New Roman"/>
          <w:sz w:val="28"/>
        </w:rPr>
        <w:t>.</w:t>
      </w:r>
      <w:r w:rsidR="00976193" w:rsidRPr="00EF151E">
        <w:rPr>
          <w:rStyle w:val="a8"/>
          <w:rFonts w:ascii="Times New Roman" w:hAnsi="Times New Roman" w:cs="Times New Roman"/>
          <w:sz w:val="28"/>
          <w:lang w:val="en-US"/>
        </w:rPr>
        <w:t>com</w:t>
      </w:r>
      <w:r w:rsidR="00976193" w:rsidRPr="00EF151E">
        <w:rPr>
          <w:rStyle w:val="a8"/>
          <w:rFonts w:ascii="Times New Roman" w:hAnsi="Times New Roman" w:cs="Times New Roman"/>
          <w:sz w:val="28"/>
        </w:rPr>
        <w:t>/</w:t>
      </w:r>
      <w:r w:rsidR="00976193" w:rsidRPr="00EF151E">
        <w:rPr>
          <w:rStyle w:val="a8"/>
          <w:rFonts w:ascii="Times New Roman" w:hAnsi="Times New Roman" w:cs="Times New Roman"/>
          <w:sz w:val="28"/>
          <w:lang w:val="en-US"/>
        </w:rPr>
        <w:t>UshakowIllia</w:t>
      </w:r>
      <w:r w:rsidR="00976193" w:rsidRPr="00EF151E">
        <w:rPr>
          <w:rStyle w:val="a8"/>
          <w:rFonts w:ascii="Times New Roman" w:hAnsi="Times New Roman" w:cs="Times New Roman"/>
          <w:sz w:val="28"/>
        </w:rPr>
        <w:t>/</w:t>
      </w:r>
      <w:r w:rsidR="00976193" w:rsidRPr="00EF151E">
        <w:rPr>
          <w:rStyle w:val="a8"/>
          <w:rFonts w:ascii="Times New Roman" w:hAnsi="Times New Roman" w:cs="Times New Roman"/>
          <w:sz w:val="28"/>
          <w:lang w:val="en-US"/>
        </w:rPr>
        <w:t>lab</w:t>
      </w:r>
      <w:r w:rsidR="00976193" w:rsidRPr="00EF151E">
        <w:rPr>
          <w:rStyle w:val="a8"/>
          <w:rFonts w:ascii="Times New Roman" w:hAnsi="Times New Roman" w:cs="Times New Roman"/>
          <w:sz w:val="28"/>
        </w:rPr>
        <w:t>3</w:t>
      </w:r>
      <w:r w:rsidR="00976193" w:rsidRPr="00EF151E">
        <w:rPr>
          <w:rStyle w:val="a8"/>
          <w:rFonts w:ascii="Times New Roman" w:hAnsi="Times New Roman" w:cs="Times New Roman"/>
          <w:sz w:val="28"/>
          <w:lang w:val="en-US"/>
        </w:rPr>
        <w:t>Ushakow</w:t>
      </w:r>
      <w:r w:rsidR="00976193" w:rsidRPr="00EF151E">
        <w:rPr>
          <w:rStyle w:val="a8"/>
          <w:rFonts w:ascii="Times New Roman" w:hAnsi="Times New Roman" w:cs="Times New Roman"/>
          <w:sz w:val="28"/>
        </w:rPr>
        <w:t>.</w:t>
      </w:r>
      <w:r w:rsidR="00976193" w:rsidRPr="00EF151E">
        <w:rPr>
          <w:rStyle w:val="a8"/>
          <w:rFonts w:ascii="Times New Roman" w:hAnsi="Times New Roman" w:cs="Times New Roman"/>
          <w:sz w:val="28"/>
          <w:lang w:val="en-US"/>
        </w:rPr>
        <w:t>git</w:t>
      </w:r>
      <w:r w:rsidR="00976193">
        <w:rPr>
          <w:rStyle w:val="a8"/>
          <w:rFonts w:ascii="Times New Roman" w:hAnsi="Times New Roman" w:cs="Times New Roman"/>
          <w:sz w:val="28"/>
          <w:lang w:val="en-US"/>
        </w:rPr>
        <w:fldChar w:fldCharType="end"/>
      </w:r>
    </w:p>
    <w:p w14:paraId="2756BDFB" w14:textId="77777777" w:rsidR="00885BEB" w:rsidRPr="00885BEB" w:rsidRDefault="00885BEB" w:rsidP="007E108D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172AC0F9" w14:textId="25059D4B" w:rsidR="002C3989" w:rsidRPr="006F649E" w:rsidRDefault="00D405D5" w:rsidP="0097619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649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Висновок: </w:t>
      </w:r>
      <w:r w:rsidR="00E70749" w:rsidRPr="007E108D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</w:t>
      </w:r>
      <w:r w:rsidR="00082186" w:rsidRPr="007E108D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E70749" w:rsidRPr="007E108D">
        <w:rPr>
          <w:rFonts w:ascii="Times New Roman" w:hAnsi="Times New Roman" w:cs="Times New Roman"/>
          <w:sz w:val="28"/>
          <w:szCs w:val="28"/>
          <w:lang w:val="uk-UA"/>
        </w:rPr>
        <w:t>аборатор</w:t>
      </w:r>
      <w:r w:rsidR="007E108D" w:rsidRPr="007E108D">
        <w:rPr>
          <w:rFonts w:ascii="Times New Roman" w:hAnsi="Times New Roman" w:cs="Times New Roman"/>
          <w:sz w:val="28"/>
          <w:szCs w:val="28"/>
          <w:lang w:val="uk-UA"/>
        </w:rPr>
        <w:t xml:space="preserve">ної роботи, я </w:t>
      </w:r>
      <w:r w:rsidR="00976193">
        <w:rPr>
          <w:rFonts w:ascii="Times New Roman" w:hAnsi="Times New Roman" w:cs="Times New Roman"/>
          <w:sz w:val="28"/>
          <w:lang w:val="uk-UA"/>
        </w:rPr>
        <w:t>д</w:t>
      </w:r>
      <w:proofErr w:type="spellStart"/>
      <w:r w:rsidR="00976193" w:rsidRPr="007E6ECD">
        <w:rPr>
          <w:rFonts w:ascii="Times New Roman" w:hAnsi="Times New Roman" w:cs="Times New Roman"/>
          <w:sz w:val="28"/>
        </w:rPr>
        <w:t>осліди</w:t>
      </w:r>
      <w:proofErr w:type="spellEnd"/>
      <w:r w:rsidR="00976193">
        <w:rPr>
          <w:rFonts w:ascii="Times New Roman" w:hAnsi="Times New Roman" w:cs="Times New Roman"/>
          <w:sz w:val="28"/>
          <w:lang w:val="uk-UA"/>
        </w:rPr>
        <w:t>в</w:t>
      </w:r>
      <w:r w:rsidR="00976193" w:rsidRPr="007E6EC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76193" w:rsidRPr="007E6ECD">
        <w:rPr>
          <w:rFonts w:ascii="Times New Roman" w:hAnsi="Times New Roman" w:cs="Times New Roman"/>
          <w:sz w:val="28"/>
        </w:rPr>
        <w:t>математичну</w:t>
      </w:r>
      <w:proofErr w:type="spellEnd"/>
      <w:r w:rsidR="00976193" w:rsidRPr="007E6ECD">
        <w:rPr>
          <w:rFonts w:ascii="Times New Roman" w:hAnsi="Times New Roman" w:cs="Times New Roman"/>
          <w:sz w:val="28"/>
        </w:rPr>
        <w:t xml:space="preserve"> модель нейрона</w:t>
      </w:r>
    </w:p>
    <w:sectPr w:rsidR="002C3989" w:rsidRPr="006F649E" w:rsidSect="00A55C88">
      <w:headerReference w:type="default" r:id="rId12"/>
      <w:headerReference w:type="first" r:id="rId13"/>
      <w:pgSz w:w="11906" w:h="16838"/>
      <w:pgMar w:top="50" w:right="567" w:bottom="2694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27FD66" w14:textId="77777777" w:rsidR="00D05585" w:rsidRDefault="00D05585">
      <w:r>
        <w:separator/>
      </w:r>
    </w:p>
  </w:endnote>
  <w:endnote w:type="continuationSeparator" w:id="0">
    <w:p w14:paraId="571D6548" w14:textId="77777777" w:rsidR="00D05585" w:rsidRDefault="00D05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1B4A5" w14:textId="77777777" w:rsidR="00D05585" w:rsidRDefault="00D05585">
      <w:r>
        <w:separator/>
      </w:r>
    </w:p>
  </w:footnote>
  <w:footnote w:type="continuationSeparator" w:id="0">
    <w:p w14:paraId="31FF7CFF" w14:textId="77777777" w:rsidR="00D05585" w:rsidRDefault="00D055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E988F" w14:textId="22824C3C" w:rsidR="00ED12F6" w:rsidRDefault="00ED12F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062E4F3F" wp14:editId="07E2CA94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540" b="2540"/>
              <wp:wrapNone/>
              <wp:docPr id="69" name="Группа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70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1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2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3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4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5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6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7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8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9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80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81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591C93" w14:textId="77777777" w:rsidR="00ED12F6" w:rsidRDefault="00ED12F6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61C2B20" w14:textId="77777777" w:rsidR="00ED12F6" w:rsidRDefault="00ED12F6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AA34943" w14:textId="77777777" w:rsidR="00ED12F6" w:rsidRDefault="00ED12F6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14C36B" w14:textId="77777777" w:rsidR="00ED12F6" w:rsidRDefault="00ED12F6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70B88F" w14:textId="77777777" w:rsidR="00ED12F6" w:rsidRDefault="00ED12F6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22589B5" w14:textId="77777777" w:rsidR="00ED12F6" w:rsidRDefault="00ED12F6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68C203" w14:textId="144F0791" w:rsidR="00ED12F6" w:rsidRDefault="00ED12F6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976193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AA7048" w14:textId="7001EE9D" w:rsidR="00ED12F6" w:rsidRPr="00146512" w:rsidRDefault="00ED12F6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ПОЛІТЕХНІКА.2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3</w:t>
                            </w: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Pr="00CE2673"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</w:rPr>
                              <w:t>123.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CE2673"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</w:rPr>
                              <w:t>.000 – Лр.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05C5712A" w14:textId="77777777" w:rsidR="00ED12F6" w:rsidRPr="00CE2673" w:rsidRDefault="00ED12F6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2E4F3F" id="Группа 69" o:spid="_x0000_s1026" style="position:absolute;margin-left:56.25pt;margin-top:19.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3tgL8A&#10;AADbAAAADwAAAGRycy9kb3ducmV2LnhtbERPy4rCMBTdC/5DuII7TXXho2OUKgiuRDt+wKW5tsXm&#10;pjax7czXm4Xg8nDem11vKtFS40rLCmbTCARxZnXJuYLb73GyAuE8ssbKMin4Iwe77XCwwVjbjq/U&#10;pj4XIYRdjAoK7+tYSpcVZNBNbU0cuLttDPoAm1zqBrsQbio5j6KFNFhyaCiwpkNB2SN9GQUP37fn&#10;JE//j+vbfp1d9kn3eiZKjUd98gPCU++/4o/7pBUsw/rwJfwAuX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Le2AvwAAANsAAAAPAAAAAAAAAAAAAAAAAJgCAABkcnMvZG93bnJl&#10;di54bWxQSwUGAAAAAAQABAD1AAAAhAMAAAAA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Se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JSeL8AAADbAAAADwAAAAAAAAAAAAAAAACh&#10;AgAAZHJzL2Rvd25yZXYueG1sUEsFBgAAAAAEAAQA+QAAAI0DAAAAAA=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cP7s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9w/uwQAAANsAAAAPAAAAAAAAAAAAAAAA&#10;AKECAABkcnMvZG93bnJldi54bWxQSwUGAAAAAAQABAD5AAAAjw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jkc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FjkcIAAADbAAAADwAAAAAAAAAAAAAA&#10;AAChAgAAZHJzL2Rvd25yZXYueG1sUEsFBgAAAAAEAAQA+QAAAJADAAAAAA=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Rzz8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+v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VHPPwQAAANsAAAAPAAAAAAAAAAAAAAAA&#10;AKECAABkcnMvZG93bnJldi54bWxQSwUGAAAAAAQABAD5AAAAjwMAAAAA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LqMsIA&#10;AADbAAAADwAAAGRycy9kb3ducmV2LnhtbESPQWvCQBSE7wX/w/IEL6Vu0oNKdBUVClK8aAWvj+wz&#10;CWbfhuxLjP++KxR6HGbmG2a1GVytempD5dlAOk1AEefeVlwYuPx8fSxABUG2WHsmA08KsFmP3laY&#10;Wf/gE/VnKVSEcMjQQCnSZFqHvCSHYeob4ujdfOtQomwLbVt8RLir9WeSzLTDiuNCiQ3tS8rv584Z&#10;6K/X444unU57lPn74buTakbGTMbDdglKaJD/8F/7YA0sUnh9iT9Ar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ouoywgAAANsAAAAPAAAAAAAAAAAAAAAAAJgCAABkcnMvZG93&#10;bnJldi54bWxQSwUGAAAAAAQABAD1AAAAhwMAAAAA&#10;" filled="f" stroked="f">
                <v:textbox inset="1pt,1pt,1pt,1pt">
                  <w:txbxContent>
                    <w:p w14:paraId="2B591C93" w14:textId="77777777" w:rsidR="00ED12F6" w:rsidRDefault="00ED12F6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B0RcIA&#10;AADbAAAADwAAAGRycy9kb3ducmV2LnhtbESPzYrCQBCE7wu+w9DCXhad6EElOoouLMjixR/w2mTa&#10;JJjpCZlOzL79jiB4LKrqK2q16V2lOmpC6dnAZJyAIs68LTk3cDn/jBaggiBbrDyTgT8KsFkPPlaY&#10;Wv/gI3UnyVWEcEjRQCFSp1qHrCCHYexr4ujdfONQomxybRt8RLir9DRJZtphyXGhwJq+C8rup9YZ&#10;6K7Xw44urZ50KPOv/W8r5YyM+Rz22yUooV7e4Vd7bw0spvD8En+AX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cHRFwgAAANsAAAAPAAAAAAAAAAAAAAAAAJgCAABkcnMvZG93&#10;bnJldi54bWxQSwUGAAAAAAQABAD1AAAAhwMAAAAA&#10;" filled="f" stroked="f">
                <v:textbox inset="1pt,1pt,1pt,1pt">
                  <w:txbxContent>
                    <w:p w14:paraId="561C2B20" w14:textId="77777777" w:rsidR="00ED12F6" w:rsidRDefault="00ED12F6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zR3sIA&#10;AADbAAAADwAAAGRycy9kb3ducmV2LnhtbESPQWvCQBSE7wX/w/KEXopuVFCJrmILghQvVcHrI/tM&#10;gtm3IfsS03/fFYQeh5n5hllve1epjppQejYwGSegiDNvS84NXM770RJUEGSLlWcy8EsBtpvB2xpT&#10;6x/8Q91JchUhHFI0UIjUqdYhK8hhGPuaOHo33ziUKJtc2wYfEe4qPU2SuXZYclwosKavgrL7qXUG&#10;uuv1+EmXVk86lMXH4buVck7GvA/73QqUUC//4Vf7YA0sZ/D8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PNHewgAAANsAAAAPAAAAAAAAAAAAAAAAAJgCAABkcnMvZG93&#10;bnJldi54bWxQSwUGAAAAAAQABAD1AAAAhwMAAAAA&#10;" filled="f" stroked="f">
                <v:textbox inset="1pt,1pt,1pt,1pt">
                  <w:txbxContent>
                    <w:p w14:paraId="0AA34943" w14:textId="77777777" w:rsidR="00ED12F6" w:rsidRDefault="00ED12F6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VJqsIA&#10;AADbAAAADwAAAGRycy9kb3ducmV2LnhtbESPQWvCQBSE7wX/w/KEXopuFFGJrmILghQvVcHrI/tM&#10;gtm3IfsS03/fFYQeh5n5hllve1epjppQejYwGSegiDNvS84NXM770RJUEGSLlWcy8EsBtpvB2xpT&#10;6x/8Q91JchUhHFI0UIjUqdYhK8hhGPuaOHo33ziUKJtc2wYfEe4qPU2SuXZYclwosKavgrL7qXUG&#10;uuv1+EmXVk86lMXH4buVck7GvA/73QqUUC//4Vf7YA0sZ/D8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1UmqwgAAANsAAAAPAAAAAAAAAAAAAAAAAJgCAABkcnMvZG93&#10;bnJldi54bWxQSwUGAAAAAAQABAD1AAAAhwMAAAAA&#10;" filled="f" stroked="f">
                <v:textbox inset="1pt,1pt,1pt,1pt">
                  <w:txbxContent>
                    <w:p w14:paraId="3014C36B" w14:textId="77777777" w:rsidR="00ED12F6" w:rsidRDefault="00ED12F6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nsMcMA&#10;AADbAAAADwAAAGRycy9kb3ducmV2LnhtbESPX2vCQBDE3wt+h2OFvhS9KPiH6Cm2IEjxpSr4uuTW&#10;JJjbC7lNTL99TxD6OMzMb5j1tneV6qgJpWcDk3ECijjztuTcwOW8Hy1BBUG2WHkmA78UYLsZvK0x&#10;tf7BP9SdJFcRwiFFA4VInWodsoIchrGviaN3841DibLJtW3wEeGu0tMkmWuHJceFAmv6Kii7n1pn&#10;oLtej590afWkQ1l8HL5bKedkzPuw361ACfXyH361D9bAcgbPL/EH6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nsMcMAAADbAAAADwAAAAAAAAAAAAAAAACYAgAAZHJzL2Rv&#10;d25yZXYueG1sUEsFBgAAAAAEAAQA9QAAAIgDAAAAAA==&#10;" filled="f" stroked="f">
                <v:textbox inset="1pt,1pt,1pt,1pt">
                  <w:txbxContent>
                    <w:p w14:paraId="4E70B88F" w14:textId="77777777" w:rsidR="00ED12F6" w:rsidRDefault="00ED12F6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tyRsIA&#10;AADbAAAADwAAAGRycy9kb3ducmV2LnhtbESPQWvCQBSE7wX/w/IEL0U39pBKdBUVClJ6qQpeH9ln&#10;Esy+DdmXGP99tyB4HGbmG2a1GVytempD5dnAfJaAIs69rbgwcD59TReggiBbrD2TgQcF2KxHbyvM&#10;rL/zL/VHKVSEcMjQQCnSZFqHvCSHYeYb4uhdfetQomwLbVu8R7ir9UeSpNphxXGhxIb2JeW3Y+cM&#10;9JfLz47OnZ73KJ/vh+9OqpSMmYyH7RKU0CCv8LN9sAYWKfx/iT9Ar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S3JGwgAAANsAAAAPAAAAAAAAAAAAAAAAAJgCAABkcnMvZG93&#10;bnJldi54bWxQSwUGAAAAAAQABAD1AAAAhwMAAAAA&#10;" filled="f" stroked="f">
                <v:textbox inset="1pt,1pt,1pt,1pt">
                  <w:txbxContent>
                    <w:p w14:paraId="222589B5" w14:textId="77777777" w:rsidR="00ED12F6" w:rsidRDefault="00ED12F6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fX3cIA&#10;AADbAAAADwAAAGRycy9kb3ducmV2LnhtbESPzYrCQBCE78K+w9ALXkQnelCJjrIrCLLsxR/w2mTa&#10;JJjpCZlOjG/vLCx4LKrqK2q97V2lOmpC6dnAdJKAIs68LTk3cDnvx0tQQZAtVp7JwJMCbDcfgzWm&#10;1j/4SN1JchUhHFI0UIjUqdYhK8hhmPiaOHo33ziUKJtc2wYfEe4qPUuSuXZYclwosKZdQdn91DoD&#10;3fX6+02XVk87lMXo8NNKOSdjhp/91wqUUC/v8H/7YA0sF/D3Jf4Av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B9fdwgAAANsAAAAPAAAAAAAAAAAAAAAAAJgCAABkcnMvZG93&#10;bnJldi54bWxQSwUGAAAAAAQABAD1AAAAhwMAAAAA&#10;" filled="f" stroked="f">
                <v:textbox inset="1pt,1pt,1pt,1pt">
                  <w:txbxContent>
                    <w:p w14:paraId="1E68C203" w14:textId="144F0791" w:rsidR="00ED12F6" w:rsidRDefault="00ED12F6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976193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4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hDr8AA&#10;AADbAAAADwAAAGRycy9kb3ducmV2LnhtbERPTWuDQBC9B/oflin0Epo1PVix2YQ2EJDQSxPB6+BO&#10;VerOijsa+++7h0CPj/e9OyyuVzONofNsYLtJQBHX3nbcGCivp+cMVBBki71nMvBLAQ77h9UOc+tv&#10;/EXzRRoVQzjkaKAVGXKtQ92Sw7DxA3Hkvv3oUCIcG21HvMVw1+uXJEm1w45jQ4sDHVuqfy6TMzBX&#10;1ecHlZPeziiv6+I8SZeSMU+Py/sbKKFF/sV3d2ENZHFs/BJ/gN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hDr8AAAADbAAAADwAAAAAAAAAAAAAAAACYAgAAZHJzL2Rvd25y&#10;ZXYueG1sUEsFBgAAAAAEAAQA9QAAAIUDAAAAAA==&#10;" filled="f" stroked="f">
                <v:textbox inset="1pt,1pt,1pt,1pt">
                  <w:txbxContent>
                    <w:p w14:paraId="7BAA7048" w14:textId="7001EE9D" w:rsidR="00ED12F6" w:rsidRPr="00146512" w:rsidRDefault="00ED12F6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ПОЛІТЕХНІКА.2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3</w:t>
                      </w: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Pr="00CE2673"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</w:rPr>
                        <w:t>123.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CE2673"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</w:rPr>
                        <w:t>.000 – Лр.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</w:p>
                    <w:p w14:paraId="05C5712A" w14:textId="77777777" w:rsidR="00ED12F6" w:rsidRPr="00CE2673" w:rsidRDefault="00ED12F6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74B136" w14:textId="67CE8247" w:rsidR="00ED12F6" w:rsidRPr="0080663F" w:rsidRDefault="00ED12F6" w:rsidP="009F131C">
    <w:pPr>
      <w:pStyle w:val="1"/>
      <w:rPr>
        <w:rFonts w:ascii="Times New Roman" w:hAnsi="Times New Roman" w:cs="Times New Roman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1E69A77B" wp14:editId="5C313BC3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20955" t="20955" r="19685" b="19685"/>
              <wp:wrapNone/>
              <wp:docPr id="5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8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2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C79500" w14:textId="77777777" w:rsidR="00ED12F6" w:rsidRDefault="00ED12F6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B6AFD" w14:textId="77777777" w:rsidR="00ED12F6" w:rsidRDefault="00ED12F6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4FF824" w14:textId="77777777" w:rsidR="00ED12F6" w:rsidRDefault="00ED12F6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80FD88" w14:textId="77777777" w:rsidR="00ED12F6" w:rsidRDefault="00ED12F6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231747" w14:textId="77777777" w:rsidR="00ED12F6" w:rsidRDefault="00ED12F6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AC566" w14:textId="77777777" w:rsidR="00ED12F6" w:rsidRDefault="00ED12F6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D8F847" w14:textId="77777777" w:rsidR="00ED12F6" w:rsidRDefault="00ED12F6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85ED4" w14:textId="23228C62" w:rsidR="00ED12F6" w:rsidRPr="00146512" w:rsidRDefault="00ED12F6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3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Pr="00CE2673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123.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11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Лр</w:t>
                            </w:r>
                            <w:proofErr w:type="spellEnd"/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Line 4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4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4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4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3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00DF74" w14:textId="77777777" w:rsidR="00ED12F6" w:rsidRDefault="00ED12F6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818907" w14:textId="6330F12D" w:rsidR="00ED12F6" w:rsidRPr="006B754A" w:rsidRDefault="00ED12F6" w:rsidP="00B66788">
                              <w:pPr>
                                <w:rPr>
                                  <w:i/>
                                  <w:color w:val="000000" w:themeColor="text1"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color w:val="000000" w:themeColor="text1"/>
                                  <w:sz w:val="18"/>
                                  <w:lang w:val="uk-UA"/>
                                </w:rPr>
                                <w:t>Ушаков Ілля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6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756E9D" w14:textId="77777777" w:rsidR="00ED12F6" w:rsidRDefault="00ED12F6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8D7260" w14:textId="36721C58" w:rsidR="00ED12F6" w:rsidRPr="00666908" w:rsidRDefault="00ED12F6" w:rsidP="00B66788">
                              <w:pPr>
                                <w:pStyle w:val="a5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1D2125"/>
                                  <w:sz w:val="22"/>
                                  <w:szCs w:val="48"/>
                                  <w:shd w:val="clear" w:color="auto" w:fill="FFFFFF"/>
                                </w:rPr>
                                <w:t>Байлюк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1D2125"/>
                                  <w:sz w:val="22"/>
                                  <w:szCs w:val="48"/>
                                  <w:shd w:val="clear" w:color="auto" w:fill="FFFFFF"/>
                                </w:rPr>
                                <w:t xml:space="preserve"> Є. 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5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0F2E1" w14:textId="77777777" w:rsidR="00ED12F6" w:rsidRDefault="00ED12F6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0546CE" w14:textId="77777777" w:rsidR="00ED12F6" w:rsidRDefault="00ED12F6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E7C173" w14:textId="77777777" w:rsidR="00ED12F6" w:rsidRDefault="00ED12F6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55872" w14:textId="77777777" w:rsidR="00ED12F6" w:rsidRDefault="00ED12F6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6911A" w14:textId="77777777" w:rsidR="00ED12F6" w:rsidRDefault="00ED12F6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FC644" w14:textId="77777777" w:rsidR="00ED12F6" w:rsidRPr="002638A5" w:rsidRDefault="00ED12F6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2638A5"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</w:t>
                              </w:r>
                              <w:proofErr w:type="spellEnd"/>
                              <w:r w:rsidRPr="002638A5"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 xml:space="preserve">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8" name="Line 6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F6568A" w14:textId="47DDF1A6" w:rsidR="00ED12F6" w:rsidRPr="00146512" w:rsidRDefault="00ED12F6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A9614E">
                              <w:t>Звіт з лабораторної роботи №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Line 6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F2A48" w14:textId="77777777" w:rsidR="00ED12F6" w:rsidRDefault="00ED12F6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A48D2B" w14:textId="38A44BF2" w:rsidR="00ED12F6" w:rsidRDefault="00ED12F6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D5046" w14:textId="646BAAA2" w:rsidR="00ED12F6" w:rsidRPr="002F6B72" w:rsidRDefault="00ED12F6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  <w:r>
                              <w:rPr>
                                <w:iCs/>
                                <w:sz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Line 6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6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AC5898" w14:textId="362F3D6F" w:rsidR="00ED12F6" w:rsidRDefault="00ED12F6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36"/>
                              </w:rPr>
                            </w:pPr>
                            <w:r>
                              <w:rPr>
                                <w:rFonts w:ascii="Arial" w:hAnsi="Arial"/>
                                <w:sz w:val="36"/>
                              </w:rPr>
                              <w:t>ФІКТ</w:t>
                            </w:r>
                            <w:r w:rsidRPr="005F7A49">
                              <w:rPr>
                                <w:rFonts w:ascii="Times New Roman" w:hAnsi="Times New Roman"/>
                                <w:sz w:val="36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z w:val="36"/>
                              </w:rPr>
                              <w:t xml:space="preserve"> гр. КІ-21-1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69A77B" id="Group 21" o:spid="_x0000_s1046" style="position:absolute;margin-left:55.65pt;margin-top:19.6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">
              <v:rect id="Rectangle 2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Cyyb4A&#10;AADaAAAADwAAAGRycy9kb3ducmV2LnhtbERPzYrCMBC+C75DGGFvmuph0WqUKgieRGsfYGjGtthM&#10;ahPbuk+/OQgeP77/zW4wteiodZVlBfNZBII4t7riQkF2O06XIJxH1lhbJgVvcrDbjkcbjLXt+Upd&#10;6gsRQtjFqKD0vomldHlJBt3MNsSBu9vWoA+wLaRusQ/hppaLKPqVBisODSU2dCgpf6Qvo+Dhh+6c&#10;FOnfcZXtV/lln/SvZ6LUz2RI1iA8Df4r/rhPWkHYGq6EGyC3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Lwssm+AAAA2gAAAA8AAAAAAAAAAAAAAAAAmAIAAGRycy9kb3ducmV2&#10;LnhtbFBLBQYAAAAABAAEAPUAAACDAwAAAAA=&#10;" filled="f" strokeweight="2pt"/>
              <v:line id="Line 2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2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2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2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2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2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<v:line id="Line 2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<v:line id="Line 3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    <v:line id="Line 3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Is9c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Miz1wQAAANsAAAAPAAAAAAAAAAAAAAAA&#10;AKECAABkcnMvZG93bnJldi54bWxQSwUGAAAAAAQABAD5AAAAjwMAAAAA&#10;" strokeweight="1pt"/>
              <v:rect id="Rectangle 3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<v:textbox inset="1pt,1pt,1pt,1pt">
                  <w:txbxContent>
                    <w:p w14:paraId="74C79500" w14:textId="77777777" w:rsidR="00ED12F6" w:rsidRDefault="00ED12F6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<v:textbox inset="1pt,1pt,1pt,1pt">
                  <w:txbxContent>
                    <w:p w14:paraId="0D3B6AFD" w14:textId="77777777" w:rsidR="00ED12F6" w:rsidRDefault="00ED12F6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<v:textbox inset="1pt,1pt,1pt,1pt">
                  <w:txbxContent>
                    <w:p w14:paraId="584FF824" w14:textId="77777777" w:rsidR="00ED12F6" w:rsidRDefault="00ED12F6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<v:textbox inset="1pt,1pt,1pt,1pt">
                  <w:txbxContent>
                    <w:p w14:paraId="1280FD88" w14:textId="77777777" w:rsidR="00ED12F6" w:rsidRDefault="00ED12F6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<v:textbox inset="1pt,1pt,1pt,1pt">
                  <w:txbxContent>
                    <w:p w14:paraId="67231747" w14:textId="77777777" w:rsidR="00ED12F6" w:rsidRDefault="00ED12F6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14:paraId="7BBAC566" w14:textId="77777777" w:rsidR="00ED12F6" w:rsidRDefault="00ED12F6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inset="1pt,1pt,1pt,1pt">
                  <w:txbxContent>
                    <w:p w14:paraId="29D8F847" w14:textId="77777777" w:rsidR="00ED12F6" w:rsidRDefault="00ED12F6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inset="1pt,1pt,1pt,1pt">
                  <w:txbxContent>
                    <w:p w14:paraId="01385ED4" w14:textId="23228C62" w:rsidR="00ED12F6" w:rsidRPr="00146512" w:rsidRDefault="00ED12F6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szCs w:val="28"/>
                          <w:lang w:val="en-US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szCs w:val="28"/>
                        </w:rPr>
                        <w:t>2</w:t>
                      </w:r>
                      <w:r>
                        <w:rPr>
                          <w:rFonts w:ascii="Calibri" w:hAnsi="Calibri"/>
                          <w:szCs w:val="28"/>
                          <w:lang w:val="en-US"/>
                        </w:rPr>
                        <w:t>3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Pr="00CE2673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123.</w:t>
                      </w:r>
                      <w:r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11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r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proofErr w:type="spellStart"/>
                      <w:r w:rsidRPr="00C95106">
                        <w:rPr>
                          <w:rFonts w:ascii="Calibri" w:hAnsi="Calibri"/>
                          <w:szCs w:val="28"/>
                        </w:rPr>
                        <w:t>Лр</w:t>
                      </w:r>
                      <w:proofErr w:type="spellEnd"/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color w:val="000000" w:themeColor="text1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  <v:line id="Line 4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  <v:line id="Line 4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3JVc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7clVwQAAANsAAAAPAAAAAAAAAAAAAAAA&#10;AKECAABkcnMvZG93bnJldi54bWxQSwUGAAAAAAQABAD5AAAAjwMAAAAA&#10;" strokeweight="1pt"/>
              <v:line id="Line 4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FszsQAAADbAAAADwAAAGRycy9kb3ducmV2LnhtbESP0WoCMRRE34X+Q7iFvtXsFil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WzOxAAAANsAAAAPAAAAAAAAAAAA&#10;AAAAAKECAABkcnMvZG93bnJldi54bWxQSwUGAAAAAAQABAD5AAAAkgMAAAAA&#10;" strokeweight="1pt"/>
              <v:line id="Line 4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yuc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c/K5xAAAANsAAAAPAAAAAAAAAAAA&#10;AAAAAKECAABkcnMvZG93bnJldi54bWxQSwUGAAAAAAQABAD5AAAAkgMAAAAA&#10;" strokeweight="1pt"/>
              <v:group id="Group 4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<v:rect id="Rectangle 4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  <v:textbox inset="1pt,1pt,1pt,1pt">
                    <w:txbxContent>
                      <w:p w14:paraId="4B00DF74" w14:textId="77777777" w:rsidR="00ED12F6" w:rsidRDefault="00ED12F6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14:paraId="59818907" w14:textId="6330F12D" w:rsidR="00ED12F6" w:rsidRPr="006B754A" w:rsidRDefault="00ED12F6" w:rsidP="00B66788">
                        <w:pPr>
                          <w:rPr>
                            <w:i/>
                            <w:color w:val="000000" w:themeColor="text1"/>
                            <w:sz w:val="18"/>
                            <w:lang w:val="uk-UA"/>
                          </w:rPr>
                        </w:pPr>
                        <w:r>
                          <w:rPr>
                            <w:i/>
                            <w:color w:val="000000" w:themeColor="text1"/>
                            <w:sz w:val="18"/>
                            <w:lang w:val="uk-UA"/>
                          </w:rPr>
                          <w:t>Ушаков Ілля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<v:rect id="Rectangle 4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14:paraId="23756E9D" w14:textId="77777777" w:rsidR="00ED12F6" w:rsidRDefault="00ED12F6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<v:textbox inset="1pt,1pt,1pt,1pt">
                    <w:txbxContent>
                      <w:p w14:paraId="778D7260" w14:textId="36721C58" w:rsidR="00ED12F6" w:rsidRPr="00666908" w:rsidRDefault="00ED12F6" w:rsidP="00B66788">
                        <w:pPr>
                          <w:pStyle w:val="a5"/>
                          <w:rPr>
                            <w:rFonts w:ascii="Times New Roman" w:hAnsi="Times New Roman" w:cs="Times New Roman"/>
                            <w:color w:val="000000" w:themeColor="text1"/>
                            <w:sz w:val="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1D2125"/>
                            <w:sz w:val="22"/>
                            <w:szCs w:val="48"/>
                            <w:shd w:val="clear" w:color="auto" w:fill="FFFFFF"/>
                          </w:rPr>
                          <w:t>Байлюк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1D2125"/>
                            <w:sz w:val="22"/>
                            <w:szCs w:val="48"/>
                            <w:shd w:val="clear" w:color="auto" w:fill="FFFFFF"/>
                          </w:rPr>
                          <w:t xml:space="preserve"> Є. М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<v:rect id="Rectangle 5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14:paraId="5A60F2E1" w14:textId="77777777" w:rsidR="00ED12F6" w:rsidRDefault="00ED12F6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<v:textbox inset="1pt,1pt,1pt,1pt">
                    <w:txbxContent>
                      <w:p w14:paraId="7C0546CE" w14:textId="77777777" w:rsidR="00ED12F6" w:rsidRDefault="00ED12F6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rect id="Rectangle 5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14:paraId="79E7C173" w14:textId="77777777" w:rsidR="00ED12F6" w:rsidRDefault="00ED12F6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14:paraId="42A55872" w14:textId="77777777" w:rsidR="00ED12F6" w:rsidRDefault="00ED12F6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<v:rect id="Rectangle 5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14:paraId="7506911A" w14:textId="77777777" w:rsidR="00ED12F6" w:rsidRDefault="00ED12F6" w:rsidP="00B66788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14:paraId="58CFC644" w14:textId="77777777" w:rsidR="00ED12F6" w:rsidRPr="002638A5" w:rsidRDefault="00ED12F6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proofErr w:type="spellStart"/>
                        <w:r w:rsidRPr="002638A5"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</w:t>
                        </w:r>
                        <w:proofErr w:type="spellEnd"/>
                        <w:r w:rsidRPr="002638A5">
                          <w:rPr>
                            <w:rFonts w:ascii="Journal" w:hAnsi="Journal"/>
                            <w:i w:val="0"/>
                            <w:sz w:val="18"/>
                          </w:rPr>
                          <w:t xml:space="preserve"> А.А.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rect id="Rectangle 61" o:spid="_x0000_s1086" style="position:absolute;left:7760;top:18561;width:6292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<v:textbox inset="1pt,1pt,1pt,1pt">
                  <w:txbxContent>
                    <w:p w14:paraId="38F6568A" w14:textId="47DDF1A6" w:rsidR="00ED12F6" w:rsidRPr="00146512" w:rsidRDefault="00ED12F6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en-US"/>
                        </w:rPr>
                      </w:pPr>
                      <w:r w:rsidRPr="00A9614E">
                        <w:t>Звіт з лабораторної роботи №</w:t>
                      </w:r>
                      <w:r>
                        <w:t>1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<v:line id="Line 6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<v:line id="Line 6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<v:rect id="Rectangle 6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14:paraId="2F4F2A48" w14:textId="77777777" w:rsidR="00ED12F6" w:rsidRDefault="00ED12F6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14:paraId="5DA48D2B" w14:textId="38A44BF2" w:rsidR="00ED12F6" w:rsidRDefault="00ED12F6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14:paraId="03ED5046" w14:textId="646BAAA2" w:rsidR="00ED12F6" w:rsidRPr="002F6B72" w:rsidRDefault="00ED12F6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</w:rPr>
                      </w:pPr>
                      <w:r>
                        <w:rPr>
                          <w:iCs/>
                          <w:sz w:val="18"/>
                        </w:rPr>
                        <w:t>9</w:t>
                      </w: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<v:line id="Line 6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NQc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SG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Q1BxAAAANsAAAAPAAAAAAAAAAAA&#10;AAAAAKECAABkcnMvZG93bnJldi54bWxQSwUGAAAAAAQABAD5AAAAkgMAAAAA&#10;" strokeweight="1pt"/>
              <v:rect id="Rectangle 70" o:spid="_x0000_s1095" style="position:absolute;left:14295;top:19221;width:5609;height: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14:paraId="5FAC5898" w14:textId="362F3D6F" w:rsidR="00ED12F6" w:rsidRDefault="00ED12F6" w:rsidP="00311F95">
                      <w:pPr>
                        <w:pStyle w:val="a5"/>
                        <w:jc w:val="center"/>
                        <w:rPr>
                          <w:rFonts w:ascii="Arial" w:hAnsi="Arial"/>
                          <w:sz w:val="36"/>
                        </w:rPr>
                      </w:pPr>
                      <w:r>
                        <w:rPr>
                          <w:rFonts w:ascii="Arial" w:hAnsi="Arial"/>
                          <w:sz w:val="36"/>
                        </w:rPr>
                        <w:t>ФІКТ</w:t>
                      </w:r>
                      <w:r w:rsidRPr="005F7A49">
                        <w:rPr>
                          <w:rFonts w:ascii="Times New Roman" w:hAnsi="Times New Roman"/>
                          <w:sz w:val="36"/>
                        </w:rPr>
                        <w:t>,</w:t>
                      </w:r>
                      <w:r>
                        <w:rPr>
                          <w:rFonts w:ascii="Arial" w:hAnsi="Arial"/>
                          <w:sz w:val="36"/>
                        </w:rPr>
                        <w:t xml:space="preserve"> гр. КІ-21-1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9E2253"/>
    <w:multiLevelType w:val="hybridMultilevel"/>
    <w:tmpl w:val="F9109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31547"/>
    <w:multiLevelType w:val="multilevel"/>
    <w:tmpl w:val="1474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A2FA1"/>
    <w:multiLevelType w:val="multilevel"/>
    <w:tmpl w:val="FBFE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A4960"/>
    <w:multiLevelType w:val="hybridMultilevel"/>
    <w:tmpl w:val="92009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64242"/>
    <w:multiLevelType w:val="multilevel"/>
    <w:tmpl w:val="33A80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7F14D0"/>
    <w:multiLevelType w:val="hybridMultilevel"/>
    <w:tmpl w:val="2B3AAD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1" w15:restartNumberingAfterBreak="0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3" w15:restartNumberingAfterBreak="0">
    <w:nsid w:val="33AF7868"/>
    <w:multiLevelType w:val="hybridMultilevel"/>
    <w:tmpl w:val="51E2D6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6210A"/>
    <w:multiLevelType w:val="multilevel"/>
    <w:tmpl w:val="8A1E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36672C"/>
    <w:multiLevelType w:val="hybridMultilevel"/>
    <w:tmpl w:val="AA3434E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E83406D"/>
    <w:multiLevelType w:val="multilevel"/>
    <w:tmpl w:val="CE40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752106"/>
    <w:multiLevelType w:val="hybridMultilevel"/>
    <w:tmpl w:val="B63C9418"/>
    <w:lvl w:ilvl="0" w:tplc="A1C8229A">
      <w:start w:val="1"/>
      <w:numFmt w:val="decimal"/>
      <w:lvlText w:val="%1."/>
      <w:lvlJc w:val="left"/>
      <w:pPr>
        <w:ind w:left="1173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82961D6"/>
    <w:multiLevelType w:val="hybridMultilevel"/>
    <w:tmpl w:val="116E0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0B2860"/>
    <w:multiLevelType w:val="hybridMultilevel"/>
    <w:tmpl w:val="51E2D6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A70D2E"/>
    <w:multiLevelType w:val="hybridMultilevel"/>
    <w:tmpl w:val="51E2D6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AF61B7"/>
    <w:multiLevelType w:val="hybridMultilevel"/>
    <w:tmpl w:val="59743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3737C2"/>
    <w:multiLevelType w:val="multilevel"/>
    <w:tmpl w:val="7ABAB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5B6205"/>
    <w:multiLevelType w:val="hybridMultilevel"/>
    <w:tmpl w:val="51E2D6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8B61F6"/>
    <w:multiLevelType w:val="hybridMultilevel"/>
    <w:tmpl w:val="51E2D6FA"/>
    <w:lvl w:ilvl="0" w:tplc="7B84E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2" w15:restartNumberingAfterBreak="0">
    <w:nsid w:val="7670721F"/>
    <w:multiLevelType w:val="hybridMultilevel"/>
    <w:tmpl w:val="AA3434E2"/>
    <w:lvl w:ilvl="0" w:tplc="B0DA09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7960D13"/>
    <w:multiLevelType w:val="hybridMultilevel"/>
    <w:tmpl w:val="A1B4F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075350"/>
    <w:multiLevelType w:val="multilevel"/>
    <w:tmpl w:val="F2FE99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0"/>
  </w:num>
  <w:num w:numId="5">
    <w:abstractNumId w:val="23"/>
  </w:num>
  <w:num w:numId="6">
    <w:abstractNumId w:val="11"/>
  </w:num>
  <w:num w:numId="7">
    <w:abstractNumId w:val="9"/>
  </w:num>
  <w:num w:numId="8">
    <w:abstractNumId w:val="19"/>
  </w:num>
  <w:num w:numId="9">
    <w:abstractNumId w:val="17"/>
  </w:num>
  <w:num w:numId="10">
    <w:abstractNumId w:val="5"/>
  </w:num>
  <w:num w:numId="11">
    <w:abstractNumId w:val="20"/>
  </w:num>
  <w:num w:numId="12">
    <w:abstractNumId w:val="28"/>
  </w:num>
  <w:num w:numId="13">
    <w:abstractNumId w:val="15"/>
  </w:num>
  <w:num w:numId="14">
    <w:abstractNumId w:val="31"/>
  </w:num>
  <w:num w:numId="15">
    <w:abstractNumId w:val="30"/>
  </w:num>
  <w:num w:numId="16">
    <w:abstractNumId w:val="24"/>
  </w:num>
  <w:num w:numId="17">
    <w:abstractNumId w:val="25"/>
  </w:num>
  <w:num w:numId="18">
    <w:abstractNumId w:val="29"/>
  </w:num>
  <w:num w:numId="19">
    <w:abstractNumId w:val="32"/>
  </w:num>
  <w:num w:numId="20">
    <w:abstractNumId w:val="21"/>
  </w:num>
  <w:num w:numId="21">
    <w:abstractNumId w:val="3"/>
  </w:num>
  <w:num w:numId="22">
    <w:abstractNumId w:val="34"/>
  </w:num>
  <w:num w:numId="23">
    <w:abstractNumId w:val="13"/>
  </w:num>
  <w:num w:numId="24">
    <w:abstractNumId w:val="16"/>
  </w:num>
  <w:num w:numId="25">
    <w:abstractNumId w:val="33"/>
  </w:num>
  <w:num w:numId="26">
    <w:abstractNumId w:val="2"/>
  </w:num>
  <w:num w:numId="27">
    <w:abstractNumId w:val="22"/>
  </w:num>
  <w:num w:numId="28">
    <w:abstractNumId w:val="26"/>
  </w:num>
  <w:num w:numId="29">
    <w:abstractNumId w:val="8"/>
  </w:num>
  <w:num w:numId="30">
    <w:abstractNumId w:val="6"/>
  </w:num>
  <w:num w:numId="31">
    <w:abstractNumId w:val="14"/>
  </w:num>
  <w:num w:numId="32">
    <w:abstractNumId w:val="18"/>
  </w:num>
  <w:num w:numId="33">
    <w:abstractNumId w:val="7"/>
  </w:num>
  <w:num w:numId="34">
    <w:abstractNumId w:val="4"/>
  </w:num>
  <w:num w:numId="35">
    <w:abstractNumId w:val="2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88"/>
    <w:rsid w:val="000009C3"/>
    <w:rsid w:val="000011E4"/>
    <w:rsid w:val="00003304"/>
    <w:rsid w:val="0000390B"/>
    <w:rsid w:val="00005C17"/>
    <w:rsid w:val="00006A3D"/>
    <w:rsid w:val="00007207"/>
    <w:rsid w:val="00010C72"/>
    <w:rsid w:val="0001240A"/>
    <w:rsid w:val="00016C4E"/>
    <w:rsid w:val="00022083"/>
    <w:rsid w:val="00022744"/>
    <w:rsid w:val="00023260"/>
    <w:rsid w:val="00027286"/>
    <w:rsid w:val="00031D5C"/>
    <w:rsid w:val="00032079"/>
    <w:rsid w:val="00036A9A"/>
    <w:rsid w:val="00037AAE"/>
    <w:rsid w:val="00040786"/>
    <w:rsid w:val="00042BEE"/>
    <w:rsid w:val="00043B7E"/>
    <w:rsid w:val="0004603B"/>
    <w:rsid w:val="0004617D"/>
    <w:rsid w:val="00047959"/>
    <w:rsid w:val="00047DF0"/>
    <w:rsid w:val="00051903"/>
    <w:rsid w:val="0005212F"/>
    <w:rsid w:val="0005325B"/>
    <w:rsid w:val="0006138D"/>
    <w:rsid w:val="00061819"/>
    <w:rsid w:val="00065D0A"/>
    <w:rsid w:val="000663E4"/>
    <w:rsid w:val="000668DB"/>
    <w:rsid w:val="00067D4E"/>
    <w:rsid w:val="00067E52"/>
    <w:rsid w:val="000733AE"/>
    <w:rsid w:val="0007391D"/>
    <w:rsid w:val="000741FA"/>
    <w:rsid w:val="00080607"/>
    <w:rsid w:val="000806C9"/>
    <w:rsid w:val="00082186"/>
    <w:rsid w:val="00082DDA"/>
    <w:rsid w:val="00084F68"/>
    <w:rsid w:val="000902CE"/>
    <w:rsid w:val="0009031A"/>
    <w:rsid w:val="000904F3"/>
    <w:rsid w:val="00090E3B"/>
    <w:rsid w:val="00090EE1"/>
    <w:rsid w:val="00091F54"/>
    <w:rsid w:val="00094AB3"/>
    <w:rsid w:val="00095536"/>
    <w:rsid w:val="00096498"/>
    <w:rsid w:val="000A2724"/>
    <w:rsid w:val="000A4F19"/>
    <w:rsid w:val="000A555E"/>
    <w:rsid w:val="000B0280"/>
    <w:rsid w:val="000B05DF"/>
    <w:rsid w:val="000B08BE"/>
    <w:rsid w:val="000B368B"/>
    <w:rsid w:val="000B4E91"/>
    <w:rsid w:val="000B5891"/>
    <w:rsid w:val="000B5EF8"/>
    <w:rsid w:val="000B6153"/>
    <w:rsid w:val="000B6D0F"/>
    <w:rsid w:val="000C003D"/>
    <w:rsid w:val="000C0E8A"/>
    <w:rsid w:val="000C5159"/>
    <w:rsid w:val="000C5C39"/>
    <w:rsid w:val="000D2C0A"/>
    <w:rsid w:val="000D4040"/>
    <w:rsid w:val="000D47A2"/>
    <w:rsid w:val="000E0325"/>
    <w:rsid w:val="000E2D5B"/>
    <w:rsid w:val="000E433B"/>
    <w:rsid w:val="000E57FF"/>
    <w:rsid w:val="000E5A50"/>
    <w:rsid w:val="000F0F4C"/>
    <w:rsid w:val="000F12CA"/>
    <w:rsid w:val="000F2684"/>
    <w:rsid w:val="000F5BC0"/>
    <w:rsid w:val="000F7B9C"/>
    <w:rsid w:val="000F7DC9"/>
    <w:rsid w:val="0010074C"/>
    <w:rsid w:val="00101166"/>
    <w:rsid w:val="001024EC"/>
    <w:rsid w:val="00103067"/>
    <w:rsid w:val="001032A2"/>
    <w:rsid w:val="00104621"/>
    <w:rsid w:val="0011226C"/>
    <w:rsid w:val="00113BC9"/>
    <w:rsid w:val="001167EF"/>
    <w:rsid w:val="001172CF"/>
    <w:rsid w:val="00122665"/>
    <w:rsid w:val="00122766"/>
    <w:rsid w:val="00125517"/>
    <w:rsid w:val="00125EC3"/>
    <w:rsid w:val="00131316"/>
    <w:rsid w:val="00132270"/>
    <w:rsid w:val="001349EB"/>
    <w:rsid w:val="00135E9D"/>
    <w:rsid w:val="001366CC"/>
    <w:rsid w:val="00136EAB"/>
    <w:rsid w:val="001379D8"/>
    <w:rsid w:val="00141984"/>
    <w:rsid w:val="00144ED4"/>
    <w:rsid w:val="00145FA5"/>
    <w:rsid w:val="00146512"/>
    <w:rsid w:val="00151100"/>
    <w:rsid w:val="00155779"/>
    <w:rsid w:val="0015702C"/>
    <w:rsid w:val="001601C0"/>
    <w:rsid w:val="001604A2"/>
    <w:rsid w:val="00160B76"/>
    <w:rsid w:val="001638E4"/>
    <w:rsid w:val="00164352"/>
    <w:rsid w:val="001717EB"/>
    <w:rsid w:val="00171802"/>
    <w:rsid w:val="00183C55"/>
    <w:rsid w:val="0019328A"/>
    <w:rsid w:val="001A0FD2"/>
    <w:rsid w:val="001A567F"/>
    <w:rsid w:val="001A73FB"/>
    <w:rsid w:val="001B00D6"/>
    <w:rsid w:val="001B3921"/>
    <w:rsid w:val="001B3EB5"/>
    <w:rsid w:val="001B3F8C"/>
    <w:rsid w:val="001B6DC6"/>
    <w:rsid w:val="001B72C2"/>
    <w:rsid w:val="001B7F3D"/>
    <w:rsid w:val="001C0B7D"/>
    <w:rsid w:val="001C133B"/>
    <w:rsid w:val="001C283F"/>
    <w:rsid w:val="001C4915"/>
    <w:rsid w:val="001C75DC"/>
    <w:rsid w:val="001D0306"/>
    <w:rsid w:val="001D0396"/>
    <w:rsid w:val="001D1CB5"/>
    <w:rsid w:val="001D6E2C"/>
    <w:rsid w:val="001E5824"/>
    <w:rsid w:val="001E6442"/>
    <w:rsid w:val="001F41F4"/>
    <w:rsid w:val="001F4D44"/>
    <w:rsid w:val="00200C8D"/>
    <w:rsid w:val="00201157"/>
    <w:rsid w:val="0020273C"/>
    <w:rsid w:val="00202F2A"/>
    <w:rsid w:val="002033DA"/>
    <w:rsid w:val="00204D27"/>
    <w:rsid w:val="00207347"/>
    <w:rsid w:val="00211AF6"/>
    <w:rsid w:val="00211D71"/>
    <w:rsid w:val="0021337A"/>
    <w:rsid w:val="00214926"/>
    <w:rsid w:val="002151B1"/>
    <w:rsid w:val="00220780"/>
    <w:rsid w:val="00220A87"/>
    <w:rsid w:val="00221EF8"/>
    <w:rsid w:val="00224CE5"/>
    <w:rsid w:val="002320E4"/>
    <w:rsid w:val="0023654D"/>
    <w:rsid w:val="00236856"/>
    <w:rsid w:val="00240401"/>
    <w:rsid w:val="00241635"/>
    <w:rsid w:val="00245CE6"/>
    <w:rsid w:val="00245F1E"/>
    <w:rsid w:val="00246C40"/>
    <w:rsid w:val="002517E0"/>
    <w:rsid w:val="00253130"/>
    <w:rsid w:val="00254269"/>
    <w:rsid w:val="00254583"/>
    <w:rsid w:val="002559A1"/>
    <w:rsid w:val="00255B3D"/>
    <w:rsid w:val="002600DB"/>
    <w:rsid w:val="00260199"/>
    <w:rsid w:val="00262D3C"/>
    <w:rsid w:val="002637A4"/>
    <w:rsid w:val="002638A5"/>
    <w:rsid w:val="00265C70"/>
    <w:rsid w:val="00265CF4"/>
    <w:rsid w:val="002667BF"/>
    <w:rsid w:val="0027467D"/>
    <w:rsid w:val="0027502A"/>
    <w:rsid w:val="002759DE"/>
    <w:rsid w:val="00276271"/>
    <w:rsid w:val="00276D97"/>
    <w:rsid w:val="0027724C"/>
    <w:rsid w:val="00285301"/>
    <w:rsid w:val="002854B0"/>
    <w:rsid w:val="00286595"/>
    <w:rsid w:val="00287D22"/>
    <w:rsid w:val="00287F62"/>
    <w:rsid w:val="00292E69"/>
    <w:rsid w:val="00293E7E"/>
    <w:rsid w:val="002975BB"/>
    <w:rsid w:val="002A0B00"/>
    <w:rsid w:val="002A1E53"/>
    <w:rsid w:val="002A23DD"/>
    <w:rsid w:val="002A424B"/>
    <w:rsid w:val="002A5AA2"/>
    <w:rsid w:val="002A6350"/>
    <w:rsid w:val="002A6790"/>
    <w:rsid w:val="002C00EB"/>
    <w:rsid w:val="002C0734"/>
    <w:rsid w:val="002C26F8"/>
    <w:rsid w:val="002C2CAA"/>
    <w:rsid w:val="002C3989"/>
    <w:rsid w:val="002C6A4E"/>
    <w:rsid w:val="002D255D"/>
    <w:rsid w:val="002D359F"/>
    <w:rsid w:val="002D42F1"/>
    <w:rsid w:val="002D4E1D"/>
    <w:rsid w:val="002D6467"/>
    <w:rsid w:val="002D656A"/>
    <w:rsid w:val="002D72D9"/>
    <w:rsid w:val="002E1615"/>
    <w:rsid w:val="002E31CF"/>
    <w:rsid w:val="002E3DCC"/>
    <w:rsid w:val="002E7FC3"/>
    <w:rsid w:val="002F06E9"/>
    <w:rsid w:val="002F197E"/>
    <w:rsid w:val="002F445D"/>
    <w:rsid w:val="002F46A5"/>
    <w:rsid w:val="002F620C"/>
    <w:rsid w:val="002F6B72"/>
    <w:rsid w:val="002F76D2"/>
    <w:rsid w:val="00303712"/>
    <w:rsid w:val="003040CE"/>
    <w:rsid w:val="003044D1"/>
    <w:rsid w:val="0030642F"/>
    <w:rsid w:val="003118D9"/>
    <w:rsid w:val="00311F95"/>
    <w:rsid w:val="003120BA"/>
    <w:rsid w:val="00312313"/>
    <w:rsid w:val="003163F4"/>
    <w:rsid w:val="003166D8"/>
    <w:rsid w:val="00317E3D"/>
    <w:rsid w:val="00321BE3"/>
    <w:rsid w:val="0032266F"/>
    <w:rsid w:val="00323DB1"/>
    <w:rsid w:val="00326D2B"/>
    <w:rsid w:val="003275ED"/>
    <w:rsid w:val="00327A67"/>
    <w:rsid w:val="003314AC"/>
    <w:rsid w:val="00333F7F"/>
    <w:rsid w:val="003364A1"/>
    <w:rsid w:val="00337EB1"/>
    <w:rsid w:val="003414CF"/>
    <w:rsid w:val="00342EF6"/>
    <w:rsid w:val="00351084"/>
    <w:rsid w:val="00353FD8"/>
    <w:rsid w:val="00355B87"/>
    <w:rsid w:val="00357FF8"/>
    <w:rsid w:val="00362B77"/>
    <w:rsid w:val="00363174"/>
    <w:rsid w:val="0036430A"/>
    <w:rsid w:val="00366C82"/>
    <w:rsid w:val="00367CF8"/>
    <w:rsid w:val="003731B8"/>
    <w:rsid w:val="00377078"/>
    <w:rsid w:val="00377697"/>
    <w:rsid w:val="003812D4"/>
    <w:rsid w:val="00381734"/>
    <w:rsid w:val="003817BF"/>
    <w:rsid w:val="00385D68"/>
    <w:rsid w:val="00386451"/>
    <w:rsid w:val="00386DD4"/>
    <w:rsid w:val="003979FE"/>
    <w:rsid w:val="00397B54"/>
    <w:rsid w:val="003A32E4"/>
    <w:rsid w:val="003A4351"/>
    <w:rsid w:val="003A4D47"/>
    <w:rsid w:val="003A6B52"/>
    <w:rsid w:val="003A6D99"/>
    <w:rsid w:val="003B13C6"/>
    <w:rsid w:val="003B2DB3"/>
    <w:rsid w:val="003B4B06"/>
    <w:rsid w:val="003B5078"/>
    <w:rsid w:val="003B6CE9"/>
    <w:rsid w:val="003C13A7"/>
    <w:rsid w:val="003C3807"/>
    <w:rsid w:val="003C57B2"/>
    <w:rsid w:val="003C6F00"/>
    <w:rsid w:val="003C70C8"/>
    <w:rsid w:val="003D0A01"/>
    <w:rsid w:val="003D1FCE"/>
    <w:rsid w:val="003D3952"/>
    <w:rsid w:val="003D5170"/>
    <w:rsid w:val="003D5947"/>
    <w:rsid w:val="003E01BF"/>
    <w:rsid w:val="003E0570"/>
    <w:rsid w:val="003E05DD"/>
    <w:rsid w:val="003E1590"/>
    <w:rsid w:val="003E1C53"/>
    <w:rsid w:val="003E48BB"/>
    <w:rsid w:val="003E573D"/>
    <w:rsid w:val="003E6120"/>
    <w:rsid w:val="003E6E94"/>
    <w:rsid w:val="003E6F39"/>
    <w:rsid w:val="003E719E"/>
    <w:rsid w:val="003F0CCA"/>
    <w:rsid w:val="003F161E"/>
    <w:rsid w:val="003F2ABB"/>
    <w:rsid w:val="003F56BA"/>
    <w:rsid w:val="003F57F5"/>
    <w:rsid w:val="003F7A5A"/>
    <w:rsid w:val="004004BC"/>
    <w:rsid w:val="0040372A"/>
    <w:rsid w:val="00404968"/>
    <w:rsid w:val="00406364"/>
    <w:rsid w:val="004101F4"/>
    <w:rsid w:val="004105F2"/>
    <w:rsid w:val="004128AA"/>
    <w:rsid w:val="00414ECC"/>
    <w:rsid w:val="00415FA2"/>
    <w:rsid w:val="004169E3"/>
    <w:rsid w:val="00417AF4"/>
    <w:rsid w:val="0042016E"/>
    <w:rsid w:val="00422552"/>
    <w:rsid w:val="0042305C"/>
    <w:rsid w:val="00424CB3"/>
    <w:rsid w:val="004272B3"/>
    <w:rsid w:val="004303AB"/>
    <w:rsid w:val="00431CE9"/>
    <w:rsid w:val="004326BF"/>
    <w:rsid w:val="004335A1"/>
    <w:rsid w:val="00436928"/>
    <w:rsid w:val="00441D33"/>
    <w:rsid w:val="004428A5"/>
    <w:rsid w:val="00443417"/>
    <w:rsid w:val="00444B10"/>
    <w:rsid w:val="00454D51"/>
    <w:rsid w:val="004552F5"/>
    <w:rsid w:val="004573EE"/>
    <w:rsid w:val="00470AD8"/>
    <w:rsid w:val="00473FC9"/>
    <w:rsid w:val="00477176"/>
    <w:rsid w:val="00482385"/>
    <w:rsid w:val="0048324E"/>
    <w:rsid w:val="00485AEB"/>
    <w:rsid w:val="00485D35"/>
    <w:rsid w:val="0049055A"/>
    <w:rsid w:val="004935B2"/>
    <w:rsid w:val="00494350"/>
    <w:rsid w:val="004953D0"/>
    <w:rsid w:val="004A2797"/>
    <w:rsid w:val="004A37BB"/>
    <w:rsid w:val="004A3D25"/>
    <w:rsid w:val="004A496B"/>
    <w:rsid w:val="004A4DDF"/>
    <w:rsid w:val="004A5269"/>
    <w:rsid w:val="004A6835"/>
    <w:rsid w:val="004B26B0"/>
    <w:rsid w:val="004B2FA3"/>
    <w:rsid w:val="004B732E"/>
    <w:rsid w:val="004C2A0B"/>
    <w:rsid w:val="004C359E"/>
    <w:rsid w:val="004C6F1E"/>
    <w:rsid w:val="004C7D01"/>
    <w:rsid w:val="004C7EE5"/>
    <w:rsid w:val="004D0C3E"/>
    <w:rsid w:val="004D4022"/>
    <w:rsid w:val="004D4AB9"/>
    <w:rsid w:val="004D51CE"/>
    <w:rsid w:val="004E3941"/>
    <w:rsid w:val="004E4084"/>
    <w:rsid w:val="004E553F"/>
    <w:rsid w:val="004E7D69"/>
    <w:rsid w:val="004F2E3C"/>
    <w:rsid w:val="004F7585"/>
    <w:rsid w:val="004F766C"/>
    <w:rsid w:val="005001D2"/>
    <w:rsid w:val="00501644"/>
    <w:rsid w:val="005017BD"/>
    <w:rsid w:val="00502B1A"/>
    <w:rsid w:val="00504C17"/>
    <w:rsid w:val="00506BCB"/>
    <w:rsid w:val="00511380"/>
    <w:rsid w:val="00511A2B"/>
    <w:rsid w:val="00511AE4"/>
    <w:rsid w:val="00511D00"/>
    <w:rsid w:val="00512BD1"/>
    <w:rsid w:val="00514614"/>
    <w:rsid w:val="00520D1F"/>
    <w:rsid w:val="00525897"/>
    <w:rsid w:val="00530562"/>
    <w:rsid w:val="00532EC1"/>
    <w:rsid w:val="00532F0B"/>
    <w:rsid w:val="00540B21"/>
    <w:rsid w:val="00540ED2"/>
    <w:rsid w:val="00541E90"/>
    <w:rsid w:val="005422A1"/>
    <w:rsid w:val="005438E8"/>
    <w:rsid w:val="00544D06"/>
    <w:rsid w:val="005453C2"/>
    <w:rsid w:val="00547A00"/>
    <w:rsid w:val="00565C41"/>
    <w:rsid w:val="0056788C"/>
    <w:rsid w:val="00567D1E"/>
    <w:rsid w:val="00572D4B"/>
    <w:rsid w:val="00574F50"/>
    <w:rsid w:val="00575285"/>
    <w:rsid w:val="00576CDD"/>
    <w:rsid w:val="005871DD"/>
    <w:rsid w:val="00591F4C"/>
    <w:rsid w:val="00595D85"/>
    <w:rsid w:val="005A20E1"/>
    <w:rsid w:val="005A2112"/>
    <w:rsid w:val="005A25F5"/>
    <w:rsid w:val="005A2BB2"/>
    <w:rsid w:val="005A45E1"/>
    <w:rsid w:val="005A7B1D"/>
    <w:rsid w:val="005B4630"/>
    <w:rsid w:val="005B4AAC"/>
    <w:rsid w:val="005B51C4"/>
    <w:rsid w:val="005B5F4D"/>
    <w:rsid w:val="005C6FC1"/>
    <w:rsid w:val="005D0024"/>
    <w:rsid w:val="005D3FB0"/>
    <w:rsid w:val="005D422A"/>
    <w:rsid w:val="005E10A1"/>
    <w:rsid w:val="005E3725"/>
    <w:rsid w:val="005E6DEE"/>
    <w:rsid w:val="005F5343"/>
    <w:rsid w:val="005F5DC4"/>
    <w:rsid w:val="005F681F"/>
    <w:rsid w:val="005F6850"/>
    <w:rsid w:val="005F747D"/>
    <w:rsid w:val="005F7A49"/>
    <w:rsid w:val="006000F9"/>
    <w:rsid w:val="0060196C"/>
    <w:rsid w:val="00601A98"/>
    <w:rsid w:val="006027CC"/>
    <w:rsid w:val="00603407"/>
    <w:rsid w:val="00604EEC"/>
    <w:rsid w:val="0060519B"/>
    <w:rsid w:val="0061103C"/>
    <w:rsid w:val="00615CBE"/>
    <w:rsid w:val="00617F80"/>
    <w:rsid w:val="00620937"/>
    <w:rsid w:val="006212D3"/>
    <w:rsid w:val="006219FD"/>
    <w:rsid w:val="00623075"/>
    <w:rsid w:val="00624750"/>
    <w:rsid w:val="00624799"/>
    <w:rsid w:val="00625AB3"/>
    <w:rsid w:val="00631123"/>
    <w:rsid w:val="00632012"/>
    <w:rsid w:val="00635F7A"/>
    <w:rsid w:val="00636465"/>
    <w:rsid w:val="006374BE"/>
    <w:rsid w:val="006470A2"/>
    <w:rsid w:val="00651D76"/>
    <w:rsid w:val="006538A8"/>
    <w:rsid w:val="00653A84"/>
    <w:rsid w:val="0065615F"/>
    <w:rsid w:val="0066143A"/>
    <w:rsid w:val="00661E9B"/>
    <w:rsid w:val="00662CAD"/>
    <w:rsid w:val="00663FA8"/>
    <w:rsid w:val="0066626A"/>
    <w:rsid w:val="00666908"/>
    <w:rsid w:val="00666CF0"/>
    <w:rsid w:val="00674985"/>
    <w:rsid w:val="006755E0"/>
    <w:rsid w:val="00681C05"/>
    <w:rsid w:val="00683535"/>
    <w:rsid w:val="0068464E"/>
    <w:rsid w:val="00684A45"/>
    <w:rsid w:val="00685982"/>
    <w:rsid w:val="00685DF2"/>
    <w:rsid w:val="006861A5"/>
    <w:rsid w:val="00686EA5"/>
    <w:rsid w:val="0068773B"/>
    <w:rsid w:val="006908EF"/>
    <w:rsid w:val="00691B92"/>
    <w:rsid w:val="006965FB"/>
    <w:rsid w:val="00696902"/>
    <w:rsid w:val="006974B1"/>
    <w:rsid w:val="006A170A"/>
    <w:rsid w:val="006A23AE"/>
    <w:rsid w:val="006A3F34"/>
    <w:rsid w:val="006A57B8"/>
    <w:rsid w:val="006B0D46"/>
    <w:rsid w:val="006B754A"/>
    <w:rsid w:val="006C359C"/>
    <w:rsid w:val="006C58B5"/>
    <w:rsid w:val="006C7040"/>
    <w:rsid w:val="006D195A"/>
    <w:rsid w:val="006D37A2"/>
    <w:rsid w:val="006D4B16"/>
    <w:rsid w:val="006D6136"/>
    <w:rsid w:val="006D68C4"/>
    <w:rsid w:val="006E21D8"/>
    <w:rsid w:val="006F30A5"/>
    <w:rsid w:val="006F3FA3"/>
    <w:rsid w:val="006F471C"/>
    <w:rsid w:val="006F649E"/>
    <w:rsid w:val="006F6F54"/>
    <w:rsid w:val="0070205F"/>
    <w:rsid w:val="007065D9"/>
    <w:rsid w:val="007131A7"/>
    <w:rsid w:val="00714789"/>
    <w:rsid w:val="0071656E"/>
    <w:rsid w:val="00717A8D"/>
    <w:rsid w:val="007204D3"/>
    <w:rsid w:val="00722A34"/>
    <w:rsid w:val="007237D2"/>
    <w:rsid w:val="00723BB9"/>
    <w:rsid w:val="0072667C"/>
    <w:rsid w:val="00735DB1"/>
    <w:rsid w:val="007431A9"/>
    <w:rsid w:val="007454E7"/>
    <w:rsid w:val="00745822"/>
    <w:rsid w:val="00746C53"/>
    <w:rsid w:val="00746E78"/>
    <w:rsid w:val="00747F05"/>
    <w:rsid w:val="007508BA"/>
    <w:rsid w:val="00760612"/>
    <w:rsid w:val="00763D44"/>
    <w:rsid w:val="007655B6"/>
    <w:rsid w:val="007659B7"/>
    <w:rsid w:val="007729DF"/>
    <w:rsid w:val="007731CB"/>
    <w:rsid w:val="0077414E"/>
    <w:rsid w:val="00774928"/>
    <w:rsid w:val="00775B9F"/>
    <w:rsid w:val="00780A5D"/>
    <w:rsid w:val="00780B4D"/>
    <w:rsid w:val="00781AD8"/>
    <w:rsid w:val="00782DF2"/>
    <w:rsid w:val="007844F4"/>
    <w:rsid w:val="00784A72"/>
    <w:rsid w:val="00784AFB"/>
    <w:rsid w:val="007860ED"/>
    <w:rsid w:val="00790CEB"/>
    <w:rsid w:val="00793BCA"/>
    <w:rsid w:val="0079448A"/>
    <w:rsid w:val="00795654"/>
    <w:rsid w:val="007A1824"/>
    <w:rsid w:val="007A6392"/>
    <w:rsid w:val="007A765F"/>
    <w:rsid w:val="007B0AD3"/>
    <w:rsid w:val="007B26BB"/>
    <w:rsid w:val="007B3129"/>
    <w:rsid w:val="007B4933"/>
    <w:rsid w:val="007C18C6"/>
    <w:rsid w:val="007C4928"/>
    <w:rsid w:val="007C4B45"/>
    <w:rsid w:val="007C4CA0"/>
    <w:rsid w:val="007C59AA"/>
    <w:rsid w:val="007C74D5"/>
    <w:rsid w:val="007D0862"/>
    <w:rsid w:val="007D34FF"/>
    <w:rsid w:val="007D403F"/>
    <w:rsid w:val="007D7D7B"/>
    <w:rsid w:val="007E108D"/>
    <w:rsid w:val="007E533A"/>
    <w:rsid w:val="007E5F55"/>
    <w:rsid w:val="007E6019"/>
    <w:rsid w:val="007E696E"/>
    <w:rsid w:val="007E6ECD"/>
    <w:rsid w:val="007F0DA4"/>
    <w:rsid w:val="007F33B8"/>
    <w:rsid w:val="007F4A03"/>
    <w:rsid w:val="007F52E0"/>
    <w:rsid w:val="007F7069"/>
    <w:rsid w:val="007F7B67"/>
    <w:rsid w:val="00804E4B"/>
    <w:rsid w:val="0080663F"/>
    <w:rsid w:val="008109C2"/>
    <w:rsid w:val="00811CEB"/>
    <w:rsid w:val="008130D5"/>
    <w:rsid w:val="00813ABA"/>
    <w:rsid w:val="00823CF7"/>
    <w:rsid w:val="0082592A"/>
    <w:rsid w:val="008270EB"/>
    <w:rsid w:val="00831415"/>
    <w:rsid w:val="008328CC"/>
    <w:rsid w:val="008330DA"/>
    <w:rsid w:val="008330DD"/>
    <w:rsid w:val="0083442E"/>
    <w:rsid w:val="00834D72"/>
    <w:rsid w:val="00835602"/>
    <w:rsid w:val="00836F87"/>
    <w:rsid w:val="0084102D"/>
    <w:rsid w:val="0084172C"/>
    <w:rsid w:val="00845DD4"/>
    <w:rsid w:val="00850AFF"/>
    <w:rsid w:val="00852898"/>
    <w:rsid w:val="00852FFA"/>
    <w:rsid w:val="00854C0E"/>
    <w:rsid w:val="00856560"/>
    <w:rsid w:val="00861C72"/>
    <w:rsid w:val="00862F78"/>
    <w:rsid w:val="008632E7"/>
    <w:rsid w:val="00872C33"/>
    <w:rsid w:val="00875152"/>
    <w:rsid w:val="00875712"/>
    <w:rsid w:val="00880C42"/>
    <w:rsid w:val="00884004"/>
    <w:rsid w:val="008844BB"/>
    <w:rsid w:val="00884B93"/>
    <w:rsid w:val="00885BEB"/>
    <w:rsid w:val="008910F3"/>
    <w:rsid w:val="00891FC2"/>
    <w:rsid w:val="00892EAE"/>
    <w:rsid w:val="008A0253"/>
    <w:rsid w:val="008A128C"/>
    <w:rsid w:val="008A4C80"/>
    <w:rsid w:val="008A6750"/>
    <w:rsid w:val="008B5588"/>
    <w:rsid w:val="008B5E29"/>
    <w:rsid w:val="008B74AF"/>
    <w:rsid w:val="008C0BBC"/>
    <w:rsid w:val="008C11F3"/>
    <w:rsid w:val="008C274D"/>
    <w:rsid w:val="008C27F4"/>
    <w:rsid w:val="008D133E"/>
    <w:rsid w:val="008D4897"/>
    <w:rsid w:val="008D48CB"/>
    <w:rsid w:val="008D7844"/>
    <w:rsid w:val="008D7D1E"/>
    <w:rsid w:val="008E14C9"/>
    <w:rsid w:val="008E1D42"/>
    <w:rsid w:val="008E4026"/>
    <w:rsid w:val="008E4661"/>
    <w:rsid w:val="008E7E9C"/>
    <w:rsid w:val="008F0E3F"/>
    <w:rsid w:val="008F1BD6"/>
    <w:rsid w:val="008F2371"/>
    <w:rsid w:val="008F4BF9"/>
    <w:rsid w:val="008F7BD6"/>
    <w:rsid w:val="008F7E58"/>
    <w:rsid w:val="00900613"/>
    <w:rsid w:val="009009A0"/>
    <w:rsid w:val="009035D7"/>
    <w:rsid w:val="00903619"/>
    <w:rsid w:val="0090432C"/>
    <w:rsid w:val="00905973"/>
    <w:rsid w:val="00905E29"/>
    <w:rsid w:val="00906114"/>
    <w:rsid w:val="00906C2F"/>
    <w:rsid w:val="00906C54"/>
    <w:rsid w:val="00907536"/>
    <w:rsid w:val="00907D61"/>
    <w:rsid w:val="00907ED9"/>
    <w:rsid w:val="00907F61"/>
    <w:rsid w:val="00910DE3"/>
    <w:rsid w:val="00911092"/>
    <w:rsid w:val="00911193"/>
    <w:rsid w:val="0091162F"/>
    <w:rsid w:val="00913AD0"/>
    <w:rsid w:val="0092098A"/>
    <w:rsid w:val="00921CF0"/>
    <w:rsid w:val="00922CCA"/>
    <w:rsid w:val="00922DA3"/>
    <w:rsid w:val="00923505"/>
    <w:rsid w:val="00931747"/>
    <w:rsid w:val="00933C7E"/>
    <w:rsid w:val="00933E06"/>
    <w:rsid w:val="00937A44"/>
    <w:rsid w:val="00941C18"/>
    <w:rsid w:val="00944447"/>
    <w:rsid w:val="00947F6A"/>
    <w:rsid w:val="00953FD6"/>
    <w:rsid w:val="00954BE3"/>
    <w:rsid w:val="00957E66"/>
    <w:rsid w:val="0096387D"/>
    <w:rsid w:val="00965083"/>
    <w:rsid w:val="00965683"/>
    <w:rsid w:val="00965B99"/>
    <w:rsid w:val="009673E7"/>
    <w:rsid w:val="0096748F"/>
    <w:rsid w:val="00967867"/>
    <w:rsid w:val="009708A8"/>
    <w:rsid w:val="0097220A"/>
    <w:rsid w:val="00976193"/>
    <w:rsid w:val="009761BC"/>
    <w:rsid w:val="00976624"/>
    <w:rsid w:val="009779B8"/>
    <w:rsid w:val="0098006A"/>
    <w:rsid w:val="0098295E"/>
    <w:rsid w:val="0098631E"/>
    <w:rsid w:val="00986327"/>
    <w:rsid w:val="00986F5B"/>
    <w:rsid w:val="00990A52"/>
    <w:rsid w:val="0099128B"/>
    <w:rsid w:val="00997BA9"/>
    <w:rsid w:val="009A4C0E"/>
    <w:rsid w:val="009A62DE"/>
    <w:rsid w:val="009B0551"/>
    <w:rsid w:val="009B2341"/>
    <w:rsid w:val="009B25E1"/>
    <w:rsid w:val="009B36E5"/>
    <w:rsid w:val="009B3AA2"/>
    <w:rsid w:val="009B652B"/>
    <w:rsid w:val="009B6EC7"/>
    <w:rsid w:val="009C108D"/>
    <w:rsid w:val="009C1959"/>
    <w:rsid w:val="009C52E3"/>
    <w:rsid w:val="009C5BD1"/>
    <w:rsid w:val="009C6650"/>
    <w:rsid w:val="009C675D"/>
    <w:rsid w:val="009D0504"/>
    <w:rsid w:val="009D09E9"/>
    <w:rsid w:val="009D2E52"/>
    <w:rsid w:val="009D35A6"/>
    <w:rsid w:val="009D40FD"/>
    <w:rsid w:val="009D555D"/>
    <w:rsid w:val="009D5F29"/>
    <w:rsid w:val="009D710D"/>
    <w:rsid w:val="009E30FF"/>
    <w:rsid w:val="009E4C33"/>
    <w:rsid w:val="009E58FA"/>
    <w:rsid w:val="009E7A1C"/>
    <w:rsid w:val="009F131C"/>
    <w:rsid w:val="009F2452"/>
    <w:rsid w:val="009F44ED"/>
    <w:rsid w:val="009F5C34"/>
    <w:rsid w:val="009F7A31"/>
    <w:rsid w:val="00A002D3"/>
    <w:rsid w:val="00A02DD4"/>
    <w:rsid w:val="00A03B83"/>
    <w:rsid w:val="00A04A26"/>
    <w:rsid w:val="00A0643F"/>
    <w:rsid w:val="00A12EE9"/>
    <w:rsid w:val="00A13751"/>
    <w:rsid w:val="00A159B5"/>
    <w:rsid w:val="00A222BA"/>
    <w:rsid w:val="00A23E05"/>
    <w:rsid w:val="00A240D6"/>
    <w:rsid w:val="00A26D2B"/>
    <w:rsid w:val="00A272EA"/>
    <w:rsid w:val="00A31C24"/>
    <w:rsid w:val="00A31DAD"/>
    <w:rsid w:val="00A35CFB"/>
    <w:rsid w:val="00A370AC"/>
    <w:rsid w:val="00A46E86"/>
    <w:rsid w:val="00A473B7"/>
    <w:rsid w:val="00A47C33"/>
    <w:rsid w:val="00A506E1"/>
    <w:rsid w:val="00A5546A"/>
    <w:rsid w:val="00A55C88"/>
    <w:rsid w:val="00A56360"/>
    <w:rsid w:val="00A64208"/>
    <w:rsid w:val="00A65BE9"/>
    <w:rsid w:val="00A71A59"/>
    <w:rsid w:val="00A728E7"/>
    <w:rsid w:val="00A764DE"/>
    <w:rsid w:val="00A801BF"/>
    <w:rsid w:val="00A81A9B"/>
    <w:rsid w:val="00A81B45"/>
    <w:rsid w:val="00A8766E"/>
    <w:rsid w:val="00A9018D"/>
    <w:rsid w:val="00A91C16"/>
    <w:rsid w:val="00A92B43"/>
    <w:rsid w:val="00A93C50"/>
    <w:rsid w:val="00A93EE6"/>
    <w:rsid w:val="00A9496F"/>
    <w:rsid w:val="00A9614E"/>
    <w:rsid w:val="00A96FF1"/>
    <w:rsid w:val="00AA1465"/>
    <w:rsid w:val="00AA1F23"/>
    <w:rsid w:val="00AA4AB2"/>
    <w:rsid w:val="00AA7015"/>
    <w:rsid w:val="00AB074F"/>
    <w:rsid w:val="00AB5F33"/>
    <w:rsid w:val="00AB782D"/>
    <w:rsid w:val="00AC0C81"/>
    <w:rsid w:val="00AC2D32"/>
    <w:rsid w:val="00AC3273"/>
    <w:rsid w:val="00AC5470"/>
    <w:rsid w:val="00AC59DC"/>
    <w:rsid w:val="00AC5B88"/>
    <w:rsid w:val="00AC70EB"/>
    <w:rsid w:val="00AD2D2B"/>
    <w:rsid w:val="00AE7A53"/>
    <w:rsid w:val="00AF1A09"/>
    <w:rsid w:val="00AF1D01"/>
    <w:rsid w:val="00AF70A1"/>
    <w:rsid w:val="00AF7D9C"/>
    <w:rsid w:val="00B03755"/>
    <w:rsid w:val="00B042D0"/>
    <w:rsid w:val="00B12FCF"/>
    <w:rsid w:val="00B13F8D"/>
    <w:rsid w:val="00B20760"/>
    <w:rsid w:val="00B2143E"/>
    <w:rsid w:val="00B21463"/>
    <w:rsid w:val="00B22774"/>
    <w:rsid w:val="00B22B1C"/>
    <w:rsid w:val="00B32898"/>
    <w:rsid w:val="00B3461B"/>
    <w:rsid w:val="00B34F88"/>
    <w:rsid w:val="00B361D4"/>
    <w:rsid w:val="00B40106"/>
    <w:rsid w:val="00B42382"/>
    <w:rsid w:val="00B43E60"/>
    <w:rsid w:val="00B45215"/>
    <w:rsid w:val="00B46756"/>
    <w:rsid w:val="00B4705D"/>
    <w:rsid w:val="00B47B97"/>
    <w:rsid w:val="00B50000"/>
    <w:rsid w:val="00B5051F"/>
    <w:rsid w:val="00B56020"/>
    <w:rsid w:val="00B5726F"/>
    <w:rsid w:val="00B60D8A"/>
    <w:rsid w:val="00B66788"/>
    <w:rsid w:val="00B67897"/>
    <w:rsid w:val="00B70771"/>
    <w:rsid w:val="00B72D90"/>
    <w:rsid w:val="00B73C27"/>
    <w:rsid w:val="00B740AF"/>
    <w:rsid w:val="00B746D5"/>
    <w:rsid w:val="00B75271"/>
    <w:rsid w:val="00B75835"/>
    <w:rsid w:val="00B818ED"/>
    <w:rsid w:val="00B81CF2"/>
    <w:rsid w:val="00B845BD"/>
    <w:rsid w:val="00B85C5C"/>
    <w:rsid w:val="00B868A0"/>
    <w:rsid w:val="00B86DBA"/>
    <w:rsid w:val="00B909E9"/>
    <w:rsid w:val="00B91413"/>
    <w:rsid w:val="00BA020E"/>
    <w:rsid w:val="00BA2822"/>
    <w:rsid w:val="00BA28C1"/>
    <w:rsid w:val="00BA35DD"/>
    <w:rsid w:val="00BA7B3E"/>
    <w:rsid w:val="00BB5C5C"/>
    <w:rsid w:val="00BB667E"/>
    <w:rsid w:val="00BC00AF"/>
    <w:rsid w:val="00BC26E7"/>
    <w:rsid w:val="00BC290C"/>
    <w:rsid w:val="00BC2EE4"/>
    <w:rsid w:val="00BC33E5"/>
    <w:rsid w:val="00BC3473"/>
    <w:rsid w:val="00BC35D7"/>
    <w:rsid w:val="00BC73F0"/>
    <w:rsid w:val="00BD1C54"/>
    <w:rsid w:val="00BD2A90"/>
    <w:rsid w:val="00BD312C"/>
    <w:rsid w:val="00BD6B37"/>
    <w:rsid w:val="00BE23D5"/>
    <w:rsid w:val="00BE29DC"/>
    <w:rsid w:val="00BE327C"/>
    <w:rsid w:val="00BE6860"/>
    <w:rsid w:val="00BE7119"/>
    <w:rsid w:val="00BE79E8"/>
    <w:rsid w:val="00BF0518"/>
    <w:rsid w:val="00BF23C8"/>
    <w:rsid w:val="00BF32C7"/>
    <w:rsid w:val="00BF4078"/>
    <w:rsid w:val="00BF51CD"/>
    <w:rsid w:val="00BF666E"/>
    <w:rsid w:val="00BF6935"/>
    <w:rsid w:val="00BF7C16"/>
    <w:rsid w:val="00C00CFD"/>
    <w:rsid w:val="00C014DB"/>
    <w:rsid w:val="00C04EA7"/>
    <w:rsid w:val="00C05CB7"/>
    <w:rsid w:val="00C06CB3"/>
    <w:rsid w:val="00C102DB"/>
    <w:rsid w:val="00C10B0F"/>
    <w:rsid w:val="00C1722F"/>
    <w:rsid w:val="00C20300"/>
    <w:rsid w:val="00C21BD2"/>
    <w:rsid w:val="00C27558"/>
    <w:rsid w:val="00C3115A"/>
    <w:rsid w:val="00C32DBF"/>
    <w:rsid w:val="00C347AC"/>
    <w:rsid w:val="00C3563B"/>
    <w:rsid w:val="00C41BB9"/>
    <w:rsid w:val="00C4201B"/>
    <w:rsid w:val="00C44231"/>
    <w:rsid w:val="00C47DBE"/>
    <w:rsid w:val="00C517CB"/>
    <w:rsid w:val="00C55B1C"/>
    <w:rsid w:val="00C65061"/>
    <w:rsid w:val="00C656A0"/>
    <w:rsid w:val="00C6624C"/>
    <w:rsid w:val="00C66965"/>
    <w:rsid w:val="00C74B29"/>
    <w:rsid w:val="00C818DE"/>
    <w:rsid w:val="00C84419"/>
    <w:rsid w:val="00C85E63"/>
    <w:rsid w:val="00C8603C"/>
    <w:rsid w:val="00C86AFB"/>
    <w:rsid w:val="00C92646"/>
    <w:rsid w:val="00C92A0B"/>
    <w:rsid w:val="00C95106"/>
    <w:rsid w:val="00C9748C"/>
    <w:rsid w:val="00C974FC"/>
    <w:rsid w:val="00CA241D"/>
    <w:rsid w:val="00CA2919"/>
    <w:rsid w:val="00CA3359"/>
    <w:rsid w:val="00CA6A3C"/>
    <w:rsid w:val="00CA6AD1"/>
    <w:rsid w:val="00CA6E59"/>
    <w:rsid w:val="00CA71D7"/>
    <w:rsid w:val="00CA7345"/>
    <w:rsid w:val="00CA7BDA"/>
    <w:rsid w:val="00CB0A7E"/>
    <w:rsid w:val="00CB128E"/>
    <w:rsid w:val="00CB2215"/>
    <w:rsid w:val="00CB23ED"/>
    <w:rsid w:val="00CB55EB"/>
    <w:rsid w:val="00CB67D8"/>
    <w:rsid w:val="00CB78F2"/>
    <w:rsid w:val="00CC2F30"/>
    <w:rsid w:val="00CC5BF7"/>
    <w:rsid w:val="00CD02D8"/>
    <w:rsid w:val="00CD3472"/>
    <w:rsid w:val="00CD7D33"/>
    <w:rsid w:val="00CE1C3D"/>
    <w:rsid w:val="00CE2673"/>
    <w:rsid w:val="00CE2772"/>
    <w:rsid w:val="00CE2BDB"/>
    <w:rsid w:val="00CE3F71"/>
    <w:rsid w:val="00CE64EA"/>
    <w:rsid w:val="00CE71DA"/>
    <w:rsid w:val="00CE768E"/>
    <w:rsid w:val="00CE7837"/>
    <w:rsid w:val="00CE7886"/>
    <w:rsid w:val="00CF1354"/>
    <w:rsid w:val="00CF1B98"/>
    <w:rsid w:val="00CF2159"/>
    <w:rsid w:val="00CF285E"/>
    <w:rsid w:val="00CF36D3"/>
    <w:rsid w:val="00D014B6"/>
    <w:rsid w:val="00D01AE7"/>
    <w:rsid w:val="00D03890"/>
    <w:rsid w:val="00D05585"/>
    <w:rsid w:val="00D0563D"/>
    <w:rsid w:val="00D07D29"/>
    <w:rsid w:val="00D12DAA"/>
    <w:rsid w:val="00D20D12"/>
    <w:rsid w:val="00D22594"/>
    <w:rsid w:val="00D330A5"/>
    <w:rsid w:val="00D354AC"/>
    <w:rsid w:val="00D40102"/>
    <w:rsid w:val="00D404D3"/>
    <w:rsid w:val="00D405D5"/>
    <w:rsid w:val="00D4116C"/>
    <w:rsid w:val="00D414EE"/>
    <w:rsid w:val="00D47FF9"/>
    <w:rsid w:val="00D5292C"/>
    <w:rsid w:val="00D56E8A"/>
    <w:rsid w:val="00D64564"/>
    <w:rsid w:val="00D732AE"/>
    <w:rsid w:val="00D73853"/>
    <w:rsid w:val="00D76515"/>
    <w:rsid w:val="00D7794B"/>
    <w:rsid w:val="00D81F52"/>
    <w:rsid w:val="00D82DF4"/>
    <w:rsid w:val="00D843A0"/>
    <w:rsid w:val="00D85745"/>
    <w:rsid w:val="00D86870"/>
    <w:rsid w:val="00D9309D"/>
    <w:rsid w:val="00D9390B"/>
    <w:rsid w:val="00D9398B"/>
    <w:rsid w:val="00D95B50"/>
    <w:rsid w:val="00D96287"/>
    <w:rsid w:val="00DA2320"/>
    <w:rsid w:val="00DA5908"/>
    <w:rsid w:val="00DA6D00"/>
    <w:rsid w:val="00DA7E18"/>
    <w:rsid w:val="00DB0373"/>
    <w:rsid w:val="00DB123B"/>
    <w:rsid w:val="00DB4A58"/>
    <w:rsid w:val="00DB5FCA"/>
    <w:rsid w:val="00DC364C"/>
    <w:rsid w:val="00DC3A6A"/>
    <w:rsid w:val="00DC4471"/>
    <w:rsid w:val="00DC45F2"/>
    <w:rsid w:val="00DD158D"/>
    <w:rsid w:val="00DD4CAF"/>
    <w:rsid w:val="00DD5C70"/>
    <w:rsid w:val="00DE1AA1"/>
    <w:rsid w:val="00DE1ACC"/>
    <w:rsid w:val="00DE1AEF"/>
    <w:rsid w:val="00DE42DB"/>
    <w:rsid w:val="00DE54F9"/>
    <w:rsid w:val="00DF189B"/>
    <w:rsid w:val="00DF19DC"/>
    <w:rsid w:val="00DF53AD"/>
    <w:rsid w:val="00DF53B9"/>
    <w:rsid w:val="00DF5C55"/>
    <w:rsid w:val="00DF7A47"/>
    <w:rsid w:val="00E00804"/>
    <w:rsid w:val="00E01025"/>
    <w:rsid w:val="00E049C1"/>
    <w:rsid w:val="00E10B0C"/>
    <w:rsid w:val="00E149E3"/>
    <w:rsid w:val="00E170FC"/>
    <w:rsid w:val="00E2262E"/>
    <w:rsid w:val="00E2320F"/>
    <w:rsid w:val="00E27F10"/>
    <w:rsid w:val="00E34731"/>
    <w:rsid w:val="00E371EE"/>
    <w:rsid w:val="00E46FB5"/>
    <w:rsid w:val="00E50895"/>
    <w:rsid w:val="00E50DCF"/>
    <w:rsid w:val="00E53AC5"/>
    <w:rsid w:val="00E548B7"/>
    <w:rsid w:val="00E562F3"/>
    <w:rsid w:val="00E57033"/>
    <w:rsid w:val="00E6243E"/>
    <w:rsid w:val="00E63E3C"/>
    <w:rsid w:val="00E673BB"/>
    <w:rsid w:val="00E67DB6"/>
    <w:rsid w:val="00E7020C"/>
    <w:rsid w:val="00E70749"/>
    <w:rsid w:val="00E7188F"/>
    <w:rsid w:val="00E71B4C"/>
    <w:rsid w:val="00E72002"/>
    <w:rsid w:val="00E723F2"/>
    <w:rsid w:val="00E72AE4"/>
    <w:rsid w:val="00E775B4"/>
    <w:rsid w:val="00E803E2"/>
    <w:rsid w:val="00E81A95"/>
    <w:rsid w:val="00E82BA8"/>
    <w:rsid w:val="00E9429B"/>
    <w:rsid w:val="00EA009D"/>
    <w:rsid w:val="00EA1262"/>
    <w:rsid w:val="00EA2023"/>
    <w:rsid w:val="00EA3249"/>
    <w:rsid w:val="00EA52EB"/>
    <w:rsid w:val="00EA5ADE"/>
    <w:rsid w:val="00EA73B0"/>
    <w:rsid w:val="00EB146E"/>
    <w:rsid w:val="00EB2E49"/>
    <w:rsid w:val="00EB332D"/>
    <w:rsid w:val="00EB5B61"/>
    <w:rsid w:val="00EB5CDC"/>
    <w:rsid w:val="00EB6EDF"/>
    <w:rsid w:val="00EC112C"/>
    <w:rsid w:val="00EC4033"/>
    <w:rsid w:val="00EC4169"/>
    <w:rsid w:val="00EC43D8"/>
    <w:rsid w:val="00EC5D2D"/>
    <w:rsid w:val="00ED12F6"/>
    <w:rsid w:val="00ED3172"/>
    <w:rsid w:val="00ED766B"/>
    <w:rsid w:val="00EE4101"/>
    <w:rsid w:val="00EE4474"/>
    <w:rsid w:val="00EE4DF9"/>
    <w:rsid w:val="00EE544F"/>
    <w:rsid w:val="00EE618E"/>
    <w:rsid w:val="00EE78BC"/>
    <w:rsid w:val="00EE7D69"/>
    <w:rsid w:val="00EF2415"/>
    <w:rsid w:val="00EF350E"/>
    <w:rsid w:val="00EF50DB"/>
    <w:rsid w:val="00EF5F30"/>
    <w:rsid w:val="00EF6182"/>
    <w:rsid w:val="00F01159"/>
    <w:rsid w:val="00F0757C"/>
    <w:rsid w:val="00F13879"/>
    <w:rsid w:val="00F15231"/>
    <w:rsid w:val="00F1601E"/>
    <w:rsid w:val="00F17459"/>
    <w:rsid w:val="00F20025"/>
    <w:rsid w:val="00F20479"/>
    <w:rsid w:val="00F2189D"/>
    <w:rsid w:val="00F23B2B"/>
    <w:rsid w:val="00F242E5"/>
    <w:rsid w:val="00F2610E"/>
    <w:rsid w:val="00F26229"/>
    <w:rsid w:val="00F27786"/>
    <w:rsid w:val="00F31093"/>
    <w:rsid w:val="00F3405A"/>
    <w:rsid w:val="00F3525C"/>
    <w:rsid w:val="00F42F7D"/>
    <w:rsid w:val="00F43475"/>
    <w:rsid w:val="00F4432F"/>
    <w:rsid w:val="00F47EB8"/>
    <w:rsid w:val="00F51173"/>
    <w:rsid w:val="00F560B4"/>
    <w:rsid w:val="00F60527"/>
    <w:rsid w:val="00F615BF"/>
    <w:rsid w:val="00F62A91"/>
    <w:rsid w:val="00F62F59"/>
    <w:rsid w:val="00F63918"/>
    <w:rsid w:val="00F646D4"/>
    <w:rsid w:val="00F65221"/>
    <w:rsid w:val="00F66247"/>
    <w:rsid w:val="00F678FC"/>
    <w:rsid w:val="00F704CD"/>
    <w:rsid w:val="00F70B57"/>
    <w:rsid w:val="00F71435"/>
    <w:rsid w:val="00F72A9C"/>
    <w:rsid w:val="00F73734"/>
    <w:rsid w:val="00F75A48"/>
    <w:rsid w:val="00F770EC"/>
    <w:rsid w:val="00F7741C"/>
    <w:rsid w:val="00F80F7D"/>
    <w:rsid w:val="00F833D7"/>
    <w:rsid w:val="00F84B68"/>
    <w:rsid w:val="00F86B05"/>
    <w:rsid w:val="00F874F6"/>
    <w:rsid w:val="00F923F7"/>
    <w:rsid w:val="00F93D4C"/>
    <w:rsid w:val="00F94F15"/>
    <w:rsid w:val="00F958E1"/>
    <w:rsid w:val="00F96C97"/>
    <w:rsid w:val="00F96CFE"/>
    <w:rsid w:val="00FA13A2"/>
    <w:rsid w:val="00FA3A42"/>
    <w:rsid w:val="00FA7E53"/>
    <w:rsid w:val="00FB1505"/>
    <w:rsid w:val="00FB1BA1"/>
    <w:rsid w:val="00FB353D"/>
    <w:rsid w:val="00FB7C21"/>
    <w:rsid w:val="00FC0D0C"/>
    <w:rsid w:val="00FC0E64"/>
    <w:rsid w:val="00FC1840"/>
    <w:rsid w:val="00FC18FF"/>
    <w:rsid w:val="00FC7123"/>
    <w:rsid w:val="00FD02BA"/>
    <w:rsid w:val="00FD0E0D"/>
    <w:rsid w:val="00FD15B2"/>
    <w:rsid w:val="00FD1B9A"/>
    <w:rsid w:val="00FE313A"/>
    <w:rsid w:val="00FE7087"/>
    <w:rsid w:val="00FE76F7"/>
    <w:rsid w:val="00FF0F48"/>
    <w:rsid w:val="00FF27AB"/>
    <w:rsid w:val="00FF4781"/>
    <w:rsid w:val="00FF50C5"/>
    <w:rsid w:val="00FF5A59"/>
    <w:rsid w:val="00FF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4B9F6C"/>
  <w15:docId w15:val="{C1A8F545-C38E-4BD3-A8C0-C9C2A9750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E3C"/>
  </w:style>
  <w:style w:type="paragraph" w:styleId="1">
    <w:name w:val="heading 1"/>
    <w:basedOn w:val="a"/>
    <w:next w:val="a"/>
    <w:link w:val="10"/>
    <w:uiPriority w:val="9"/>
    <w:qFormat/>
    <w:rsid w:val="00653A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3A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3A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3A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3A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3A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3A8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3A8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3A8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basedOn w:val="a0"/>
    <w:uiPriority w:val="20"/>
    <w:qFormat/>
    <w:rsid w:val="00653A84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53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</w:rPr>
  </w:style>
  <w:style w:type="character" w:customStyle="1" w:styleId="af">
    <w:name w:val="Основной текст с от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653A84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653A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paragraph" w:customStyle="1" w:styleId="p-listitem">
    <w:name w:val="p-list__item"/>
    <w:basedOn w:val="a"/>
    <w:rsid w:val="00D20D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653A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53A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53A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53A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53A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53A8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53A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caption"/>
    <w:basedOn w:val="a"/>
    <w:next w:val="a"/>
    <w:uiPriority w:val="35"/>
    <w:semiHidden/>
    <w:unhideWhenUsed/>
    <w:qFormat/>
    <w:rsid w:val="00653A8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9">
    <w:name w:val="Title"/>
    <w:basedOn w:val="a"/>
    <w:next w:val="a"/>
    <w:link w:val="afa"/>
    <w:uiPriority w:val="10"/>
    <w:qFormat/>
    <w:rsid w:val="00653A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fa">
    <w:name w:val="Название Знак"/>
    <w:basedOn w:val="a0"/>
    <w:link w:val="af9"/>
    <w:uiPriority w:val="10"/>
    <w:rsid w:val="00653A8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b">
    <w:name w:val="Subtitle"/>
    <w:basedOn w:val="a"/>
    <w:next w:val="a"/>
    <w:link w:val="afc"/>
    <w:uiPriority w:val="11"/>
    <w:qFormat/>
    <w:rsid w:val="00653A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c">
    <w:name w:val="Подзаголовок Знак"/>
    <w:basedOn w:val="a0"/>
    <w:link w:val="afb"/>
    <w:uiPriority w:val="11"/>
    <w:rsid w:val="00653A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d">
    <w:name w:val="Strong"/>
    <w:basedOn w:val="a0"/>
    <w:uiPriority w:val="22"/>
    <w:qFormat/>
    <w:rsid w:val="00653A84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653A8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53A84"/>
    <w:rPr>
      <w:i/>
      <w:iCs/>
      <w:color w:val="000000" w:themeColor="text1"/>
    </w:rPr>
  </w:style>
  <w:style w:type="paragraph" w:styleId="afe">
    <w:name w:val="Intense Quote"/>
    <w:basedOn w:val="a"/>
    <w:next w:val="a"/>
    <w:link w:val="aff"/>
    <w:uiPriority w:val="30"/>
    <w:qFormat/>
    <w:rsid w:val="00653A8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">
    <w:name w:val="Выделенная цитата Знак"/>
    <w:basedOn w:val="a0"/>
    <w:link w:val="afe"/>
    <w:uiPriority w:val="30"/>
    <w:rsid w:val="00653A84"/>
    <w:rPr>
      <w:b/>
      <w:bCs/>
      <w:i/>
      <w:iCs/>
      <w:color w:val="4F81BD" w:themeColor="accent1"/>
    </w:rPr>
  </w:style>
  <w:style w:type="character" w:styleId="aff0">
    <w:name w:val="Subtle Emphasis"/>
    <w:basedOn w:val="a0"/>
    <w:uiPriority w:val="19"/>
    <w:qFormat/>
    <w:rsid w:val="00653A84"/>
    <w:rPr>
      <w:i/>
      <w:iCs/>
      <w:color w:val="808080" w:themeColor="text1" w:themeTint="7F"/>
    </w:rPr>
  </w:style>
  <w:style w:type="character" w:styleId="aff1">
    <w:name w:val="Intense Emphasis"/>
    <w:basedOn w:val="a0"/>
    <w:uiPriority w:val="21"/>
    <w:qFormat/>
    <w:rsid w:val="00653A84"/>
    <w:rPr>
      <w:b/>
      <w:bCs/>
      <w:i/>
      <w:iCs/>
      <w:color w:val="4F81BD" w:themeColor="accent1"/>
    </w:rPr>
  </w:style>
  <w:style w:type="character" w:styleId="aff2">
    <w:name w:val="Subtle Reference"/>
    <w:basedOn w:val="a0"/>
    <w:uiPriority w:val="31"/>
    <w:qFormat/>
    <w:rsid w:val="00653A84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653A84"/>
    <w:rPr>
      <w:b/>
      <w:bCs/>
      <w:smallCaps/>
      <w:color w:val="C0504D" w:themeColor="accent2"/>
      <w:spacing w:val="5"/>
      <w:u w:val="single"/>
    </w:rPr>
  </w:style>
  <w:style w:type="character" w:styleId="aff4">
    <w:name w:val="Book Title"/>
    <w:basedOn w:val="a0"/>
    <w:uiPriority w:val="33"/>
    <w:qFormat/>
    <w:rsid w:val="00653A84"/>
    <w:rPr>
      <w:b/>
      <w:bCs/>
      <w:smallCaps/>
      <w:spacing w:val="5"/>
    </w:rPr>
  </w:style>
  <w:style w:type="paragraph" w:styleId="aff5">
    <w:name w:val="TOC Heading"/>
    <w:basedOn w:val="1"/>
    <w:next w:val="a"/>
    <w:uiPriority w:val="39"/>
    <w:unhideWhenUsed/>
    <w:qFormat/>
    <w:rsid w:val="00653A84"/>
    <w:pPr>
      <w:outlineLvl w:val="9"/>
    </w:pPr>
  </w:style>
  <w:style w:type="character" w:customStyle="1" w:styleId="UnresolvedMention">
    <w:name w:val="Unresolved Mention"/>
    <w:basedOn w:val="a0"/>
    <w:uiPriority w:val="99"/>
    <w:semiHidden/>
    <w:unhideWhenUsed/>
    <w:rsid w:val="005B4AAC"/>
    <w:rPr>
      <w:color w:val="605E5C"/>
      <w:shd w:val="clear" w:color="auto" w:fill="E1DFDD"/>
    </w:rPr>
  </w:style>
  <w:style w:type="paragraph" w:customStyle="1" w:styleId="Textlab">
    <w:name w:val="Text_lab Знак Знак Знак"/>
    <w:basedOn w:val="a"/>
    <w:rsid w:val="00747F05"/>
    <w:pPr>
      <w:snapToGrid w:val="0"/>
      <w:spacing w:before="30" w:after="30" w:line="240" w:lineRule="auto"/>
      <w:ind w:firstLine="340"/>
      <w:jc w:val="both"/>
    </w:pPr>
    <w:rPr>
      <w:rFonts w:ascii="Times New Roman" w:eastAsia="Plotter" w:hAnsi="Times New Roman" w:cs="Times New Roman"/>
      <w:sz w:val="20"/>
      <w:szCs w:val="20"/>
      <w:lang w:val="uk-UA"/>
    </w:rPr>
  </w:style>
  <w:style w:type="character" w:customStyle="1" w:styleId="FontStyle50">
    <w:name w:val="Font Style50"/>
    <w:rsid w:val="00DF19DC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4">
    <w:name w:val="Font Style34"/>
    <w:rsid w:val="00DF19DC"/>
    <w:rPr>
      <w:rFonts w:ascii="Arial" w:hAnsi="Arial" w:cs="Arial"/>
      <w:b/>
      <w:bCs/>
      <w:i/>
      <w:iCs/>
      <w:sz w:val="22"/>
      <w:szCs w:val="22"/>
    </w:rPr>
  </w:style>
  <w:style w:type="character" w:styleId="HTML1">
    <w:name w:val="HTML Code"/>
    <w:basedOn w:val="a0"/>
    <w:uiPriority w:val="99"/>
    <w:semiHidden/>
    <w:unhideWhenUsed/>
    <w:rsid w:val="00AC3273"/>
    <w:rPr>
      <w:rFonts w:ascii="Courier New" w:eastAsia="Times New Roman" w:hAnsi="Courier New" w:cs="Courier New"/>
      <w:sz w:val="20"/>
      <w:szCs w:val="20"/>
    </w:rPr>
  </w:style>
  <w:style w:type="character" w:customStyle="1" w:styleId="rynqvb">
    <w:name w:val="rynqvb"/>
    <w:basedOn w:val="a0"/>
    <w:rsid w:val="007E6ECD"/>
  </w:style>
  <w:style w:type="character" w:customStyle="1" w:styleId="katex-mathml">
    <w:name w:val="katex-mathml"/>
    <w:basedOn w:val="a0"/>
    <w:rsid w:val="00663FA8"/>
  </w:style>
  <w:style w:type="character" w:customStyle="1" w:styleId="mord">
    <w:name w:val="mord"/>
    <w:basedOn w:val="a0"/>
    <w:rsid w:val="00663FA8"/>
  </w:style>
  <w:style w:type="character" w:customStyle="1" w:styleId="vlist-s">
    <w:name w:val="vlist-s"/>
    <w:basedOn w:val="a0"/>
    <w:rsid w:val="00663FA8"/>
  </w:style>
  <w:style w:type="character" w:customStyle="1" w:styleId="mpunct">
    <w:name w:val="mpunct"/>
    <w:basedOn w:val="a0"/>
    <w:rsid w:val="00663FA8"/>
  </w:style>
  <w:style w:type="character" w:customStyle="1" w:styleId="minner">
    <w:name w:val="minner"/>
    <w:basedOn w:val="a0"/>
    <w:rsid w:val="00663FA8"/>
  </w:style>
  <w:style w:type="character" w:customStyle="1" w:styleId="mrel">
    <w:name w:val="mrel"/>
    <w:basedOn w:val="a0"/>
    <w:rsid w:val="00663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94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341843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89735900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3790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0309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5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3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7C9A3-2684-41EC-8A45-4767604AF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1715</TotalTime>
  <Pages>1</Pages>
  <Words>477</Words>
  <Characters>2724</Characters>
  <Application>Microsoft Office Word</Application>
  <DocSecurity>0</DocSecurity>
  <Lines>22</Lines>
  <Paragraphs>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Говорадло Дар`я Олегівна</dc:creator>
  <cp:keywords/>
  <dc:description/>
  <cp:lastModifiedBy>Учетная запись Майкрософт</cp:lastModifiedBy>
  <cp:revision>14</cp:revision>
  <cp:lastPrinted>2015-03-05T20:32:00Z</cp:lastPrinted>
  <dcterms:created xsi:type="dcterms:W3CDTF">2024-02-07T09:20:00Z</dcterms:created>
  <dcterms:modified xsi:type="dcterms:W3CDTF">2024-05-19T21:01:00Z</dcterms:modified>
</cp:coreProperties>
</file>